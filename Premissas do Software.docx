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2C74" w14:textId="3669A0D0" w:rsidR="000B215D" w:rsidRDefault="004725C1">
      <w:pPr>
        <w:pStyle w:val="Ttulo"/>
        <w:jc w:val="right"/>
        <w:rPr>
          <w:lang w:val="pt-BR"/>
        </w:rPr>
      </w:pPr>
      <w:r>
        <w:rPr>
          <w:lang w:val="pt-BR"/>
        </w:rPr>
        <w:t>MONITORAÊ</w:t>
      </w:r>
    </w:p>
    <w:p w14:paraId="4E955427" w14:textId="07CEFEA3" w:rsidR="000B215D" w:rsidRDefault="004725C1">
      <w:pPr>
        <w:pStyle w:val="Ttulo"/>
        <w:jc w:val="right"/>
        <w:rPr>
          <w:lang w:val="pt-BR"/>
        </w:rPr>
      </w:pPr>
      <w:r>
        <w:rPr>
          <w:lang w:val="pt-BR"/>
        </w:rPr>
        <w:t>PREMISSAS</w:t>
      </w:r>
    </w:p>
    <w:p w14:paraId="51CA394E" w14:textId="77777777" w:rsidR="000B215D" w:rsidRDefault="000B215D">
      <w:pPr>
        <w:pStyle w:val="Ttulo"/>
        <w:jc w:val="right"/>
        <w:rPr>
          <w:lang w:val="pt-BR"/>
        </w:rPr>
      </w:pPr>
    </w:p>
    <w:p w14:paraId="560536B5" w14:textId="77777777" w:rsidR="000B215D" w:rsidRDefault="00FE763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110A1A3" w14:textId="77777777" w:rsidR="000B215D" w:rsidRDefault="000B215D">
      <w:pPr>
        <w:pStyle w:val="Ttulo"/>
        <w:rPr>
          <w:sz w:val="28"/>
          <w:szCs w:val="28"/>
          <w:lang w:val="pt-BR"/>
        </w:rPr>
      </w:pPr>
    </w:p>
    <w:p w14:paraId="1615A290" w14:textId="77777777" w:rsidR="000B215D" w:rsidRDefault="000B215D">
      <w:pPr>
        <w:rPr>
          <w:lang w:val="pt-BR"/>
        </w:rPr>
      </w:pPr>
    </w:p>
    <w:p w14:paraId="430EF53D" w14:textId="77777777" w:rsidR="000B215D" w:rsidRDefault="000B215D">
      <w:pPr>
        <w:rPr>
          <w:lang w:val="pt-BR"/>
        </w:rPr>
        <w:sectPr w:rsidR="000B215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E2F230" w14:textId="77777777" w:rsidR="000B215D" w:rsidRDefault="00FE763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215D" w14:paraId="5B7757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1EACA" w14:textId="77777777" w:rsidR="000B215D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0893" w14:textId="77777777" w:rsidR="000B215D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AA3EE" w14:textId="77777777" w:rsidR="000B215D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A199" w14:textId="77777777" w:rsidR="000B215D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215D" w14:paraId="381F452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94E9" w14:textId="6A186B7E" w:rsidR="000B215D" w:rsidRDefault="004725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FE763F">
              <w:rPr>
                <w:lang w:val="pt-BR"/>
              </w:rPr>
              <w:t>/</w:t>
            </w:r>
            <w:r>
              <w:rPr>
                <w:lang w:val="pt-BR"/>
              </w:rPr>
              <w:t>03</w:t>
            </w:r>
            <w:r w:rsidR="00FE763F">
              <w:rPr>
                <w:lang w:val="pt-BR"/>
              </w:rPr>
              <w:t>/</w:t>
            </w:r>
            <w:r>
              <w:rPr>
                <w:lang w:val="pt-BR"/>
              </w:rPr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A766D" w14:textId="60B91D3B" w:rsidR="000B215D" w:rsidRDefault="004725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E0DE2" w14:textId="1FE2FB8C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50BDC" w14:textId="77777777" w:rsidR="000B215D" w:rsidRDefault="004725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Ieda Oliveira</w:t>
            </w:r>
          </w:p>
          <w:p w14:paraId="1BD79296" w14:textId="1EF31E76" w:rsidR="004725C1" w:rsidRDefault="004725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Thais Ferreira</w:t>
            </w:r>
          </w:p>
        </w:tc>
      </w:tr>
      <w:tr w:rsidR="000B215D" w14:paraId="083AE52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CE002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A6359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23721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9D91C" w14:textId="77777777" w:rsidR="000B215D" w:rsidRDefault="000B215D">
            <w:pPr>
              <w:pStyle w:val="Tabletext"/>
              <w:rPr>
                <w:lang w:val="pt-BR"/>
              </w:rPr>
            </w:pPr>
          </w:p>
        </w:tc>
      </w:tr>
      <w:tr w:rsidR="000B215D" w14:paraId="7A1ED8A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1AA6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C2F37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C33CF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7C71" w14:textId="77777777" w:rsidR="000B215D" w:rsidRDefault="000B215D">
            <w:pPr>
              <w:pStyle w:val="Tabletext"/>
              <w:rPr>
                <w:lang w:val="pt-BR"/>
              </w:rPr>
            </w:pPr>
          </w:p>
        </w:tc>
      </w:tr>
      <w:tr w:rsidR="000B215D" w14:paraId="4B2F8D6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9BA0A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2B66C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D2E32" w14:textId="77777777" w:rsidR="000B215D" w:rsidRDefault="000B215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1E949" w14:textId="77777777" w:rsidR="000B215D" w:rsidRDefault="000B215D">
            <w:pPr>
              <w:pStyle w:val="Tabletext"/>
              <w:rPr>
                <w:lang w:val="pt-BR"/>
              </w:rPr>
            </w:pPr>
          </w:p>
        </w:tc>
      </w:tr>
    </w:tbl>
    <w:p w14:paraId="7A509A3B" w14:textId="77777777" w:rsidR="000B215D" w:rsidRDefault="000B215D">
      <w:pPr>
        <w:rPr>
          <w:lang w:val="pt-BR"/>
        </w:rPr>
      </w:pPr>
    </w:p>
    <w:p w14:paraId="0139C645" w14:textId="77777777" w:rsidR="000B215D" w:rsidRDefault="00FE763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123D598" w14:textId="410592AF" w:rsidR="00C05F92" w:rsidRDefault="00FE763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C05F92" w:rsidRPr="00FE2E59">
        <w:rPr>
          <w:noProof/>
          <w:lang w:val="pt-BR"/>
        </w:rPr>
        <w:t>1.</w:t>
      </w:r>
      <w:r w:rsidR="00C05F92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05F92" w:rsidRPr="00FE2E59">
        <w:rPr>
          <w:noProof/>
          <w:lang w:val="pt-BR"/>
        </w:rPr>
        <w:t>Fake News</w:t>
      </w:r>
      <w:r w:rsidR="00C05F92">
        <w:rPr>
          <w:noProof/>
        </w:rPr>
        <w:tab/>
      </w:r>
      <w:r w:rsidR="00C05F92">
        <w:rPr>
          <w:noProof/>
        </w:rPr>
        <w:fldChar w:fldCharType="begin"/>
      </w:r>
      <w:r w:rsidR="00C05F92">
        <w:rPr>
          <w:noProof/>
        </w:rPr>
        <w:instrText xml:space="preserve"> PAGEREF _Toc35436957 \h </w:instrText>
      </w:r>
      <w:r w:rsidR="00C05F92">
        <w:rPr>
          <w:noProof/>
        </w:rPr>
      </w:r>
      <w:r w:rsidR="00C05F92">
        <w:rPr>
          <w:noProof/>
        </w:rPr>
        <w:fldChar w:fldCharType="separate"/>
      </w:r>
      <w:r w:rsidR="00C05F92">
        <w:rPr>
          <w:noProof/>
        </w:rPr>
        <w:t>4</w:t>
      </w:r>
      <w:r w:rsidR="00C05F92">
        <w:rPr>
          <w:noProof/>
        </w:rPr>
        <w:fldChar w:fldCharType="end"/>
      </w:r>
    </w:p>
    <w:p w14:paraId="76C5F23F" w14:textId="6CCAC1E7" w:rsidR="00C05F92" w:rsidRDefault="00C05F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E2E5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E2E59">
        <w:rPr>
          <w:noProof/>
          <w:lang w:val="pt-BR"/>
        </w:rPr>
        <w:t>Comentários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B54CC" w14:textId="644D143A" w:rsidR="00C05F92" w:rsidRDefault="00C05F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E2E5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E2E59">
        <w:rPr>
          <w:noProof/>
          <w:lang w:val="pt-BR"/>
        </w:rPr>
        <w:t>Comentários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2D0DE" w14:textId="777C1B3B" w:rsidR="000B215D" w:rsidRDefault="00FE763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05F92">
        <w:rPr>
          <w:lang w:val="pt-BR"/>
        </w:rPr>
        <w:t>Premissas</w:t>
      </w:r>
      <w:r w:rsidR="00D60552">
        <w:rPr>
          <w:lang w:val="pt-BR"/>
        </w:rPr>
        <w:t xml:space="preserve"> de </w:t>
      </w:r>
      <w:r w:rsidR="00C05F92">
        <w:rPr>
          <w:lang w:val="pt-BR"/>
        </w:rPr>
        <w:t>Software</w:t>
      </w:r>
      <w:r>
        <w:rPr>
          <w:lang w:val="pt-BR"/>
        </w:rPr>
        <w:fldChar w:fldCharType="end"/>
      </w:r>
    </w:p>
    <w:p w14:paraId="611CBC82" w14:textId="77777777" w:rsidR="00C05F92" w:rsidRDefault="00C05F92" w:rsidP="00C05F92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35436957"/>
      <w:r w:rsidRPr="004725C1">
        <w:rPr>
          <w:sz w:val="20"/>
          <w:szCs w:val="20"/>
          <w:lang w:val="pt-BR"/>
        </w:rPr>
        <w:t>Fake News</w:t>
      </w:r>
      <w:bookmarkEnd w:id="0"/>
    </w:p>
    <w:p w14:paraId="2678AEEE" w14:textId="77777777" w:rsidR="00C05F92" w:rsidRDefault="00C05F92" w:rsidP="00C05F92">
      <w:pPr>
        <w:pStyle w:val="PargrafodaLista"/>
        <w:numPr>
          <w:ilvl w:val="1"/>
          <w:numId w:val="23"/>
        </w:numPr>
        <w:rPr>
          <w:lang w:val="pt-BR"/>
        </w:rPr>
      </w:pPr>
      <w:r w:rsidRPr="004725C1">
        <w:rPr>
          <w:lang w:val="pt-BR"/>
        </w:rPr>
        <w:t xml:space="preserve">sistema não deve conter "Fake </w:t>
      </w:r>
      <w:proofErr w:type="spellStart"/>
      <w:r w:rsidRPr="004725C1">
        <w:rPr>
          <w:lang w:val="pt-BR"/>
        </w:rPr>
        <w:t>news</w:t>
      </w:r>
      <w:proofErr w:type="spellEnd"/>
      <w:r w:rsidRPr="004725C1">
        <w:rPr>
          <w:lang w:val="pt-BR"/>
        </w:rPr>
        <w:t>"</w:t>
      </w:r>
      <w:r>
        <w:rPr>
          <w:lang w:val="pt-BR"/>
        </w:rPr>
        <w:t>.</w:t>
      </w:r>
    </w:p>
    <w:p w14:paraId="7EDBA2EB" w14:textId="77777777" w:rsidR="00C05F92" w:rsidRDefault="00C05F92" w:rsidP="00C05F92">
      <w:pPr>
        <w:pStyle w:val="PargrafodaLista"/>
        <w:numPr>
          <w:ilvl w:val="1"/>
          <w:numId w:val="23"/>
        </w:numPr>
        <w:rPr>
          <w:lang w:val="pt-BR"/>
        </w:rPr>
      </w:pPr>
      <w:r>
        <w:rPr>
          <w:lang w:val="pt-BR"/>
        </w:rPr>
        <w:t>O</w:t>
      </w:r>
      <w:r w:rsidRPr="004725C1">
        <w:rPr>
          <w:lang w:val="pt-BR"/>
        </w:rPr>
        <w:t xml:space="preserve"> sistema deverá buscar informações apenas em sites de credibilidade (G1, Nexo, The </w:t>
      </w:r>
      <w:proofErr w:type="spellStart"/>
      <w:r w:rsidRPr="004725C1">
        <w:rPr>
          <w:lang w:val="pt-BR"/>
        </w:rPr>
        <w:t>Intercept</w:t>
      </w:r>
      <w:proofErr w:type="spellEnd"/>
      <w:r w:rsidRPr="004725C1">
        <w:rPr>
          <w:lang w:val="pt-BR"/>
        </w:rPr>
        <w:t xml:space="preserve"> Brasil, </w:t>
      </w:r>
      <w:proofErr w:type="spellStart"/>
      <w:r w:rsidRPr="004725C1">
        <w:rPr>
          <w:lang w:val="pt-BR"/>
        </w:rPr>
        <w:t>BuzzFeed</w:t>
      </w:r>
      <w:proofErr w:type="spellEnd"/>
      <w:r w:rsidRPr="004725C1">
        <w:rPr>
          <w:lang w:val="pt-BR"/>
        </w:rPr>
        <w:t xml:space="preserve"> News Brasil, BBC </w:t>
      </w:r>
      <w:proofErr w:type="spellStart"/>
      <w:r w:rsidRPr="004725C1">
        <w:rPr>
          <w:lang w:val="pt-BR"/>
        </w:rPr>
        <w:t>news</w:t>
      </w:r>
      <w:proofErr w:type="spellEnd"/>
      <w:r w:rsidRPr="004725C1">
        <w:rPr>
          <w:lang w:val="pt-BR"/>
        </w:rPr>
        <w:t xml:space="preserve"> Brasil, Vice Brasil)</w:t>
      </w:r>
      <w:r>
        <w:rPr>
          <w:lang w:val="pt-BR"/>
        </w:rPr>
        <w:t>.</w:t>
      </w:r>
    </w:p>
    <w:p w14:paraId="4B0615FE" w14:textId="77777777" w:rsidR="00C05F92" w:rsidRDefault="00C05F92" w:rsidP="00C05F92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35436958"/>
      <w:r>
        <w:rPr>
          <w:sz w:val="20"/>
          <w:szCs w:val="20"/>
          <w:lang w:val="pt-BR"/>
        </w:rPr>
        <w:t>Comentários</w:t>
      </w:r>
      <w:bookmarkEnd w:id="1"/>
      <w:r>
        <w:rPr>
          <w:sz w:val="20"/>
          <w:szCs w:val="20"/>
          <w:lang w:val="pt-BR"/>
        </w:rPr>
        <w:t xml:space="preserve"> </w:t>
      </w:r>
    </w:p>
    <w:p w14:paraId="43869E98" w14:textId="77777777" w:rsidR="00C05F92" w:rsidRDefault="00C05F92" w:rsidP="00C05F92">
      <w:pPr>
        <w:pStyle w:val="PargrafodaLista"/>
        <w:numPr>
          <w:ilvl w:val="1"/>
          <w:numId w:val="24"/>
        </w:numPr>
        <w:rPr>
          <w:lang w:val="pt-BR"/>
        </w:rPr>
      </w:pPr>
      <w:r>
        <w:rPr>
          <w:lang w:val="pt-BR"/>
        </w:rPr>
        <w:t xml:space="preserve"> O </w:t>
      </w:r>
      <w:r w:rsidRPr="00C05F92">
        <w:rPr>
          <w:lang w:val="pt-BR"/>
        </w:rPr>
        <w:t>sistema irá usar o plugin do Facebook para gerir usuários que optarem por fazer comentários e os comentários.</w:t>
      </w:r>
    </w:p>
    <w:p w14:paraId="1E7F0796" w14:textId="77777777" w:rsidR="00C05F92" w:rsidRPr="00C05F92" w:rsidRDefault="00C05F92" w:rsidP="00C05F92">
      <w:pPr>
        <w:pStyle w:val="PargrafodaLista"/>
        <w:numPr>
          <w:ilvl w:val="1"/>
          <w:numId w:val="24"/>
        </w:numPr>
        <w:rPr>
          <w:lang w:val="pt-BR"/>
        </w:rPr>
      </w:pPr>
      <w:r>
        <w:rPr>
          <w:lang w:val="pt-BR"/>
        </w:rPr>
        <w:t xml:space="preserve">Os usuários que queiram fazer comentários deverão possuir uma conta no Facebook. </w:t>
      </w:r>
    </w:p>
    <w:p w14:paraId="0A52BB38" w14:textId="77777777" w:rsidR="00C05F92" w:rsidRDefault="00C05F92" w:rsidP="00C05F92">
      <w:pPr>
        <w:ind w:left="720"/>
        <w:rPr>
          <w:lang w:val="pt-BR"/>
        </w:rPr>
      </w:pPr>
    </w:p>
    <w:p w14:paraId="22E50FE3" w14:textId="401A296C" w:rsidR="00C05F92" w:rsidRDefault="00C05F92" w:rsidP="00C05F92">
      <w:pPr>
        <w:pStyle w:val="Ttulo1"/>
        <w:ind w:left="1080" w:hanging="36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Informações </w:t>
      </w:r>
    </w:p>
    <w:p w14:paraId="1556EC9D" w14:textId="2AFAFADA" w:rsidR="00C05F92" w:rsidRPr="00C05F92" w:rsidRDefault="00C05F92" w:rsidP="00C05F92">
      <w:pPr>
        <w:pStyle w:val="PargrafodaLista"/>
        <w:numPr>
          <w:ilvl w:val="1"/>
          <w:numId w:val="25"/>
        </w:numPr>
        <w:rPr>
          <w:lang w:val="pt-BR"/>
        </w:rPr>
      </w:pPr>
      <w:r>
        <w:rPr>
          <w:lang w:val="pt-BR"/>
        </w:rPr>
        <w:t xml:space="preserve"> As informações deverão ser atualizadas a cada 30 dias. </w:t>
      </w:r>
    </w:p>
    <w:p w14:paraId="7AEC7910" w14:textId="10688886" w:rsidR="00D60552" w:rsidRDefault="00D60552">
      <w:pPr>
        <w:pStyle w:val="InfoBlue"/>
        <w:rPr>
          <w:lang w:val="pt-BR"/>
        </w:rPr>
      </w:pPr>
    </w:p>
    <w:sectPr w:rsidR="00D6055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19B80" w14:textId="77777777" w:rsidR="006B427A" w:rsidRDefault="006B427A">
      <w:pPr>
        <w:spacing w:line="240" w:lineRule="auto"/>
      </w:pPr>
      <w:r>
        <w:separator/>
      </w:r>
    </w:p>
  </w:endnote>
  <w:endnote w:type="continuationSeparator" w:id="0">
    <w:p w14:paraId="1690BA91" w14:textId="77777777" w:rsidR="006B427A" w:rsidRDefault="006B4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215D" w14:paraId="3CD7566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5DF1E" w14:textId="77777777" w:rsidR="000B215D" w:rsidRDefault="00FE763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1D542B" w14:textId="39D91748" w:rsidR="000B215D" w:rsidRDefault="00FE763F">
          <w:pPr>
            <w:jc w:val="center"/>
          </w:pPr>
          <w:r>
            <w:sym w:font="Symbol" w:char="F0D3"/>
          </w:r>
          <w:r w:rsidR="004725C1">
            <w:t>WINX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25C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32E064" w14:textId="77777777" w:rsidR="000B215D" w:rsidRDefault="00FE763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D60552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C19E9AF" w14:textId="77777777" w:rsidR="000B215D" w:rsidRDefault="000B2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155B1" w14:textId="77777777" w:rsidR="006B427A" w:rsidRDefault="006B427A">
      <w:pPr>
        <w:spacing w:line="240" w:lineRule="auto"/>
      </w:pPr>
      <w:r>
        <w:separator/>
      </w:r>
    </w:p>
  </w:footnote>
  <w:footnote w:type="continuationSeparator" w:id="0">
    <w:p w14:paraId="1D76BEE4" w14:textId="77777777" w:rsidR="006B427A" w:rsidRDefault="006B4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EBC5B" w14:textId="77777777" w:rsidR="000B215D" w:rsidRDefault="000B215D">
    <w:pPr>
      <w:rPr>
        <w:sz w:val="24"/>
        <w:szCs w:val="24"/>
      </w:rPr>
    </w:pPr>
  </w:p>
  <w:p w14:paraId="6D3C9425" w14:textId="77777777" w:rsidR="000B215D" w:rsidRDefault="000B215D">
    <w:pPr>
      <w:pBdr>
        <w:top w:val="single" w:sz="6" w:space="1" w:color="auto"/>
      </w:pBdr>
      <w:rPr>
        <w:sz w:val="24"/>
        <w:szCs w:val="24"/>
      </w:rPr>
    </w:pPr>
  </w:p>
  <w:p w14:paraId="480C4C46" w14:textId="17E9B729" w:rsidR="000B215D" w:rsidRDefault="00FE763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725C1">
      <w:rPr>
        <w:rFonts w:ascii="Arial" w:hAnsi="Arial"/>
        <w:sz w:val="36"/>
        <w:szCs w:val="36"/>
      </w:rPr>
      <w:t>WINX</w:t>
    </w:r>
    <w:r>
      <w:rPr>
        <w:rFonts w:ascii="Arial" w:hAnsi="Arial"/>
        <w:b/>
        <w:bCs/>
        <w:sz w:val="36"/>
        <w:szCs w:val="36"/>
      </w:rPr>
      <w:fldChar w:fldCharType="end"/>
    </w:r>
  </w:p>
  <w:p w14:paraId="1AD6FB83" w14:textId="77777777" w:rsidR="000B215D" w:rsidRDefault="000B215D">
    <w:pPr>
      <w:pBdr>
        <w:bottom w:val="single" w:sz="6" w:space="1" w:color="auto"/>
      </w:pBdr>
      <w:jc w:val="right"/>
      <w:rPr>
        <w:sz w:val="24"/>
        <w:szCs w:val="24"/>
      </w:rPr>
    </w:pPr>
  </w:p>
  <w:p w14:paraId="447BA183" w14:textId="77777777" w:rsidR="000B215D" w:rsidRDefault="000B21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215D" w14:paraId="0AD897AC" w14:textId="77777777" w:rsidTr="004725C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175A40" w14:textId="63C488C8" w:rsidR="000B215D" w:rsidRDefault="004725C1">
          <w:r>
            <w:t>MONITORAÊ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EE379E" w14:textId="3D0C2F3A" w:rsidR="000B215D" w:rsidRDefault="00FE763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0B215D" w14:paraId="15B008C9" w14:textId="77777777" w:rsidTr="004725C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3F4AD9" w14:textId="1190C887" w:rsidR="000B215D" w:rsidRDefault="004725C1">
          <w:r>
            <w:t>Premissas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272480" w14:textId="15EF167D" w:rsidR="000B215D" w:rsidRPr="004725C1" w:rsidRDefault="00FE763F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725C1">
            <w:rPr>
              <w:lang w:val="pt-BR"/>
            </w:rPr>
            <w:t>13</w:t>
          </w:r>
          <w:r>
            <w:rPr>
              <w:lang w:val="pt-BR"/>
            </w:rPr>
            <w:t>/</w:t>
          </w:r>
          <w:r w:rsidR="004725C1">
            <w:rPr>
              <w:lang w:val="pt-BR"/>
            </w:rPr>
            <w:t>03/2020</w:t>
          </w:r>
        </w:p>
      </w:tc>
    </w:tr>
  </w:tbl>
  <w:p w14:paraId="6BA8FC60" w14:textId="77777777" w:rsidR="000B215D" w:rsidRDefault="000B21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ED41A8"/>
    <w:multiLevelType w:val="multilevel"/>
    <w:tmpl w:val="0B201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7F757E"/>
    <w:multiLevelType w:val="multilevel"/>
    <w:tmpl w:val="5B86B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C62038"/>
    <w:multiLevelType w:val="multilevel"/>
    <w:tmpl w:val="6D444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2F0481"/>
    <w:multiLevelType w:val="multilevel"/>
    <w:tmpl w:val="E88613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6"/>
  </w:num>
  <w:num w:numId="18">
    <w:abstractNumId w:val="6"/>
  </w:num>
  <w:num w:numId="19">
    <w:abstractNumId w:val="14"/>
  </w:num>
  <w:num w:numId="20">
    <w:abstractNumId w:val="8"/>
  </w:num>
  <w:num w:numId="21">
    <w:abstractNumId w:val="19"/>
  </w:num>
  <w:num w:numId="22">
    <w:abstractNumId w:val="15"/>
  </w:num>
  <w:num w:numId="23">
    <w:abstractNumId w:val="3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52"/>
    <w:rsid w:val="000B215D"/>
    <w:rsid w:val="004725C1"/>
    <w:rsid w:val="006B427A"/>
    <w:rsid w:val="00C05F92"/>
    <w:rsid w:val="00D60552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4D054"/>
  <w15:chartTrackingRefBased/>
  <w15:docId w15:val="{29076CC4-37D6-49D3-B015-FFCB24C9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47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bm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</Template>
  <TotalTime>3</TotalTime>
  <Pages>4</Pages>
  <Words>132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Fatec</dc:creator>
  <cp:keywords/>
  <dc:description/>
  <cp:lastModifiedBy>Adriano Vieira da Conceicao da Costa</cp:lastModifiedBy>
  <cp:revision>2</cp:revision>
  <cp:lastPrinted>2001-09-13T12:41:00Z</cp:lastPrinted>
  <dcterms:created xsi:type="dcterms:W3CDTF">2020-03-18T18:18:00Z</dcterms:created>
  <dcterms:modified xsi:type="dcterms:W3CDTF">2020-03-18T18:18:00Z</dcterms:modified>
</cp:coreProperties>
</file>