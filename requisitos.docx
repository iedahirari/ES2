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930B" w14:textId="0157EF03" w:rsidR="0014689A" w:rsidRDefault="00FC55B5">
      <w:pPr>
        <w:pStyle w:val="Ttulo"/>
        <w:jc w:val="right"/>
      </w:pPr>
      <w:proofErr w:type="spellStart"/>
      <w:r>
        <w:t>Monitoraê</w:t>
      </w:r>
      <w:proofErr w:type="spellEnd"/>
    </w:p>
    <w:p w14:paraId="349BBE4D" w14:textId="77777777" w:rsidR="0014689A" w:rsidRDefault="002164C3">
      <w:pPr>
        <w:pStyle w:val="Ttulo"/>
        <w:jc w:val="right"/>
      </w:pPr>
      <w:fldSimple w:instr=" TITLE  \* MERGEFORMAT ">
        <w:r w:rsidR="00AB254B">
          <w:t>Especificação dos Requisitos de Software</w:t>
        </w:r>
      </w:fldSimple>
    </w:p>
    <w:p w14:paraId="55E06E5F" w14:textId="77777777" w:rsidR="0014689A" w:rsidRDefault="0014689A"/>
    <w:p w14:paraId="1DF71E60" w14:textId="77777777" w:rsidR="0014689A" w:rsidRDefault="0014689A"/>
    <w:p w14:paraId="2C54FB3A" w14:textId="2C028D40" w:rsidR="0014689A" w:rsidRDefault="00764DC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FC55B5">
        <w:rPr>
          <w:sz w:val="28"/>
          <w:szCs w:val="28"/>
        </w:rPr>
        <w:t>0</w:t>
      </w:r>
    </w:p>
    <w:p w14:paraId="5336BC4E" w14:textId="77777777" w:rsidR="0014689A" w:rsidRDefault="0014689A">
      <w:pPr>
        <w:pStyle w:val="Ttulo"/>
        <w:rPr>
          <w:sz w:val="28"/>
          <w:szCs w:val="28"/>
        </w:rPr>
      </w:pPr>
    </w:p>
    <w:p w14:paraId="75E2ED2D" w14:textId="77777777" w:rsidR="0014689A" w:rsidRDefault="00764DC2" w:rsidP="00BB0EE9">
      <w:pPr>
        <w:pStyle w:val="InfoBlue"/>
        <w:ind w:left="0"/>
      </w:pPr>
      <w:r>
        <w:t xml:space="preserve"> </w:t>
      </w:r>
    </w:p>
    <w:p w14:paraId="1DB1C652" w14:textId="77777777" w:rsidR="0014689A" w:rsidRDefault="0014689A">
      <w:pPr>
        <w:pStyle w:val="Corpodetexto"/>
      </w:pPr>
    </w:p>
    <w:p w14:paraId="4811EBB7" w14:textId="77777777" w:rsidR="0014689A" w:rsidRDefault="0014689A">
      <w:pPr>
        <w:pStyle w:val="Corpodetexto"/>
        <w:sectPr w:rsidR="0014689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8CA099" w14:textId="77777777" w:rsidR="0014689A" w:rsidRDefault="00764DC2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689A" w14:paraId="14DCD2C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9F49C" w14:textId="77777777" w:rsidR="0014689A" w:rsidRDefault="00764DC2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9D538" w14:textId="77777777" w:rsidR="0014689A" w:rsidRDefault="00764DC2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5A94C" w14:textId="77777777" w:rsidR="0014689A" w:rsidRDefault="00764DC2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CAE71" w14:textId="77777777" w:rsidR="0014689A" w:rsidRDefault="00764DC2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4689A" w14:paraId="08D36E3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E2EAB" w14:textId="00A45872" w:rsidR="0014689A" w:rsidRDefault="00FC55B5">
            <w:pPr>
              <w:pStyle w:val="Tabletext"/>
            </w:pPr>
            <w:r>
              <w:t>28</w:t>
            </w:r>
            <w:r w:rsidR="00BB0EE9">
              <w:t>/</w:t>
            </w:r>
            <w:r>
              <w:t>02</w:t>
            </w:r>
            <w:r w:rsidR="00BB0EE9">
              <w:t>/</w:t>
            </w:r>
            <w:r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1604A" w14:textId="77777777" w:rsidR="0014689A" w:rsidRDefault="00BB0EE9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7CEA0" w14:textId="77777777" w:rsidR="0014689A" w:rsidRDefault="0014689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10039" w14:textId="77777777" w:rsidR="0014689A" w:rsidRDefault="00FC55B5">
            <w:pPr>
              <w:pStyle w:val="Tabletext"/>
            </w:pPr>
            <w:r>
              <w:t>Ieda Oliveira</w:t>
            </w:r>
          </w:p>
          <w:p w14:paraId="01BE9E81" w14:textId="65D19D13" w:rsidR="00FC55B5" w:rsidRDefault="00FC55B5">
            <w:pPr>
              <w:pStyle w:val="Tabletext"/>
            </w:pPr>
            <w:r>
              <w:t>Thais Ferreira</w:t>
            </w:r>
          </w:p>
        </w:tc>
      </w:tr>
      <w:tr w:rsidR="0014689A" w14:paraId="0559EB3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118A" w14:textId="31FB24FC" w:rsidR="0014689A" w:rsidRDefault="0014689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AD66" w14:textId="348C7D62" w:rsidR="0014689A" w:rsidRDefault="0014689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D738" w14:textId="77777777" w:rsidR="0014689A" w:rsidRDefault="0014689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D412C" w14:textId="4CB2933D" w:rsidR="0014689A" w:rsidRDefault="0014689A">
            <w:pPr>
              <w:pStyle w:val="Tabletext"/>
            </w:pPr>
          </w:p>
        </w:tc>
      </w:tr>
      <w:tr w:rsidR="0014689A" w14:paraId="69F427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0B3D1" w14:textId="77777777" w:rsidR="0014689A" w:rsidRDefault="0014689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F4888" w14:textId="77777777" w:rsidR="0014689A" w:rsidRDefault="0014689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E6546" w14:textId="77777777" w:rsidR="0014689A" w:rsidRDefault="0014689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D610" w14:textId="77777777" w:rsidR="0014689A" w:rsidRDefault="0014689A">
            <w:pPr>
              <w:pStyle w:val="Tabletext"/>
            </w:pPr>
          </w:p>
        </w:tc>
      </w:tr>
      <w:tr w:rsidR="0014689A" w14:paraId="7785FF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D94E" w14:textId="77777777" w:rsidR="0014689A" w:rsidRDefault="0014689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86519" w14:textId="77777777" w:rsidR="0014689A" w:rsidRDefault="0014689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B28CE" w14:textId="77777777" w:rsidR="0014689A" w:rsidRDefault="0014689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2D91" w14:textId="77777777" w:rsidR="0014689A" w:rsidRDefault="0014689A">
            <w:pPr>
              <w:pStyle w:val="Tabletext"/>
            </w:pPr>
          </w:p>
        </w:tc>
      </w:tr>
    </w:tbl>
    <w:p w14:paraId="6AA79396" w14:textId="77777777" w:rsidR="0014689A" w:rsidRDefault="0014689A"/>
    <w:p w14:paraId="39D5C36D" w14:textId="77777777" w:rsidR="0014689A" w:rsidRPr="006A50B4" w:rsidRDefault="00764DC2">
      <w:pPr>
        <w:pStyle w:val="Ttulo"/>
        <w:rPr>
          <w:rFonts w:cs="Arial"/>
        </w:rPr>
      </w:pPr>
      <w:r w:rsidRPr="006A50B4">
        <w:rPr>
          <w:rFonts w:cs="Arial"/>
        </w:rPr>
        <w:br w:type="page"/>
      </w:r>
      <w:r w:rsidRPr="006A50B4">
        <w:rPr>
          <w:rFonts w:cs="Arial"/>
        </w:rPr>
        <w:lastRenderedPageBreak/>
        <w:t>Índice Analítico</w:t>
      </w:r>
    </w:p>
    <w:p w14:paraId="4885D44B" w14:textId="6E8244C1" w:rsidR="00FE60BE" w:rsidRDefault="00764DC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A50B4">
        <w:rPr>
          <w:rFonts w:ascii="Arial" w:hAnsi="Arial" w:cs="Arial"/>
        </w:rPr>
        <w:fldChar w:fldCharType="begin"/>
      </w:r>
      <w:r w:rsidRPr="006A50B4">
        <w:rPr>
          <w:rFonts w:ascii="Arial" w:hAnsi="Arial" w:cs="Arial"/>
        </w:rPr>
        <w:instrText xml:space="preserve"> TOC \o "1-3" </w:instrText>
      </w:r>
      <w:r w:rsidRPr="006A50B4">
        <w:rPr>
          <w:rFonts w:ascii="Arial" w:hAnsi="Arial" w:cs="Arial"/>
        </w:rPr>
        <w:fldChar w:fldCharType="separate"/>
      </w:r>
      <w:r w:rsidR="00FE60BE" w:rsidRPr="003B30DC">
        <w:rPr>
          <w:rFonts w:cs="Arial"/>
          <w:noProof/>
        </w:rPr>
        <w:t>1.</w:t>
      </w:r>
      <w:r w:rsidR="00FE60BE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FE60BE" w:rsidRPr="003B30DC">
        <w:rPr>
          <w:rFonts w:cs="Arial"/>
          <w:noProof/>
        </w:rPr>
        <w:t>Introdução</w:t>
      </w:r>
      <w:r w:rsidR="00FE60BE">
        <w:rPr>
          <w:noProof/>
        </w:rPr>
        <w:tab/>
      </w:r>
      <w:r w:rsidR="00FE60BE">
        <w:rPr>
          <w:noProof/>
        </w:rPr>
        <w:fldChar w:fldCharType="begin"/>
      </w:r>
      <w:r w:rsidR="00FE60BE">
        <w:rPr>
          <w:noProof/>
        </w:rPr>
        <w:instrText xml:space="preserve"> PAGEREF _Toc35437433 \h </w:instrText>
      </w:r>
      <w:r w:rsidR="00FE60BE">
        <w:rPr>
          <w:noProof/>
        </w:rPr>
      </w:r>
      <w:r w:rsidR="00FE60BE">
        <w:rPr>
          <w:noProof/>
        </w:rPr>
        <w:fldChar w:fldCharType="separate"/>
      </w:r>
      <w:r w:rsidR="00FE60BE">
        <w:rPr>
          <w:noProof/>
        </w:rPr>
        <w:t>4</w:t>
      </w:r>
      <w:r w:rsidR="00FE60BE">
        <w:rPr>
          <w:noProof/>
        </w:rPr>
        <w:fldChar w:fldCharType="end"/>
      </w:r>
    </w:p>
    <w:p w14:paraId="512E11CB" w14:textId="43F5206C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D7CB3" w14:textId="0BFBBA3A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55C4B4" w14:textId="4E4D59D6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6819F6" w14:textId="41C0E6F7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8D3C6" w14:textId="368F7404" w:rsidR="00FE60BE" w:rsidRDefault="00FE60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A131DD" w14:textId="52AA4E36" w:rsidR="00FE60BE" w:rsidRDefault="00FE60B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2CA73" w14:textId="2825ADF6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1D451D" w14:textId="245D3C86" w:rsidR="00FE60BE" w:rsidRDefault="00FE60B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Grupo: Cadastro de funcionários municipais (prefeito, vereadores e servidores)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F1513C" w14:textId="7A961478" w:rsidR="00FE60BE" w:rsidRDefault="00FE60B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Grupo: Cadastro de notícias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C6539F" w14:textId="342B01B2" w:rsidR="00FE60BE" w:rsidRDefault="00FE60B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Grupo: Gerenciar informações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2D91A" w14:textId="5BD0BE2C" w:rsidR="00FE60BE" w:rsidRDefault="00FE60B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Grupo: Controle de comentários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CF61DB" w14:textId="05FE369A" w:rsidR="00FE60BE" w:rsidRDefault="00FE60B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B30DC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E9FD3A" w14:textId="4C431360" w:rsidR="00FE60BE" w:rsidRDefault="00FE60B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B30DC">
        <w:rPr>
          <w:rFonts w:cs="Arial"/>
          <w:noProof/>
        </w:rPr>
        <w:t>Grupo: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45F826" w14:textId="74A47ED9" w:rsidR="0014689A" w:rsidRPr="006A50B4" w:rsidRDefault="00764DC2">
      <w:pPr>
        <w:pStyle w:val="Ttulo"/>
        <w:rPr>
          <w:rFonts w:cs="Arial"/>
        </w:rPr>
      </w:pPr>
      <w:r w:rsidRPr="006A50B4">
        <w:rPr>
          <w:rFonts w:cs="Arial"/>
        </w:rPr>
        <w:fldChar w:fldCharType="end"/>
      </w:r>
      <w:r w:rsidRPr="006A50B4">
        <w:rPr>
          <w:rFonts w:cs="Arial"/>
        </w:rPr>
        <w:br w:type="page"/>
      </w:r>
      <w:r w:rsidRPr="006A50B4">
        <w:rPr>
          <w:rFonts w:cs="Arial"/>
        </w:rPr>
        <w:lastRenderedPageBreak/>
        <w:fldChar w:fldCharType="begin"/>
      </w:r>
      <w:r w:rsidRPr="006A50B4">
        <w:rPr>
          <w:rFonts w:cs="Arial"/>
        </w:rPr>
        <w:instrText xml:space="preserve"> TITLE  \* MERGEFORMAT </w:instrText>
      </w:r>
      <w:r w:rsidRPr="006A50B4">
        <w:rPr>
          <w:rFonts w:cs="Arial"/>
        </w:rPr>
        <w:fldChar w:fldCharType="separate"/>
      </w:r>
      <w:r w:rsidR="00AB254B" w:rsidRPr="006A50B4">
        <w:rPr>
          <w:rFonts w:cs="Arial"/>
        </w:rPr>
        <w:t>Especificação dos Requisitos de Software</w:t>
      </w:r>
      <w:r w:rsidRPr="006A50B4">
        <w:rPr>
          <w:rFonts w:cs="Arial"/>
        </w:rPr>
        <w:fldChar w:fldCharType="end"/>
      </w:r>
      <w:r w:rsidRPr="006A50B4">
        <w:rPr>
          <w:rFonts w:cs="Arial"/>
        </w:rPr>
        <w:t xml:space="preserve"> </w:t>
      </w:r>
    </w:p>
    <w:p w14:paraId="704D9BB3" w14:textId="77777777" w:rsidR="0014689A" w:rsidRPr="006A50B4" w:rsidRDefault="00764DC2">
      <w:pPr>
        <w:pStyle w:val="Ttulo1"/>
        <w:ind w:left="360" w:hanging="360"/>
        <w:rPr>
          <w:rFonts w:cs="Arial"/>
          <w:sz w:val="24"/>
          <w:szCs w:val="24"/>
        </w:rPr>
      </w:pPr>
      <w:bookmarkStart w:id="0" w:name="_Toc35437433"/>
      <w:r w:rsidRPr="006A50B4">
        <w:rPr>
          <w:rFonts w:cs="Arial"/>
          <w:sz w:val="24"/>
          <w:szCs w:val="24"/>
        </w:rPr>
        <w:t>Introdução</w:t>
      </w:r>
      <w:bookmarkEnd w:id="0"/>
    </w:p>
    <w:p w14:paraId="6C5B1052" w14:textId="77777777" w:rsidR="0014689A" w:rsidRPr="006A50B4" w:rsidRDefault="00BB0EE9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6A50B4">
        <w:rPr>
          <w:rFonts w:ascii="Arial" w:hAnsi="Arial" w:cs="Arial"/>
          <w:i w:val="0"/>
          <w:iCs w:val="0"/>
          <w:color w:val="auto"/>
        </w:rPr>
        <w:t xml:space="preserve">Esse documento </w:t>
      </w:r>
      <w:r w:rsidR="0032459D" w:rsidRPr="006A50B4">
        <w:rPr>
          <w:rFonts w:ascii="Arial" w:hAnsi="Arial" w:cs="Arial"/>
          <w:i w:val="0"/>
          <w:iCs w:val="0"/>
          <w:color w:val="auto"/>
        </w:rPr>
        <w:t>contém</w:t>
      </w:r>
      <w:r w:rsidRPr="006A50B4">
        <w:rPr>
          <w:rFonts w:ascii="Arial" w:hAnsi="Arial" w:cs="Arial"/>
          <w:i w:val="0"/>
          <w:iCs w:val="0"/>
          <w:color w:val="auto"/>
        </w:rPr>
        <w:t xml:space="preserve"> os requisitos</w:t>
      </w:r>
      <w:r w:rsidR="0032459D" w:rsidRPr="006A50B4">
        <w:rPr>
          <w:rFonts w:ascii="Arial" w:hAnsi="Arial" w:cs="Arial"/>
          <w:i w:val="0"/>
          <w:iCs w:val="0"/>
          <w:color w:val="auto"/>
        </w:rPr>
        <w:t xml:space="preserve"> funcionais e não funcionais</w:t>
      </w:r>
      <w:r w:rsidRPr="006A50B4">
        <w:rPr>
          <w:rFonts w:ascii="Arial" w:hAnsi="Arial" w:cs="Arial"/>
          <w:i w:val="0"/>
          <w:iCs w:val="0"/>
          <w:color w:val="auto"/>
        </w:rPr>
        <w:t xml:space="preserve"> que foram levantados</w:t>
      </w:r>
      <w:r w:rsidR="0032459D" w:rsidRPr="006A50B4">
        <w:rPr>
          <w:rFonts w:ascii="Arial" w:hAnsi="Arial" w:cs="Arial"/>
          <w:i w:val="0"/>
          <w:iCs w:val="0"/>
          <w:color w:val="auto"/>
        </w:rPr>
        <w:t xml:space="preserve"> para elaboração do software.</w:t>
      </w:r>
    </w:p>
    <w:p w14:paraId="7C8E0203" w14:textId="77777777" w:rsidR="0014689A" w:rsidRPr="006A50B4" w:rsidRDefault="00764DC2">
      <w:pPr>
        <w:pStyle w:val="Ttulo2"/>
        <w:rPr>
          <w:rFonts w:cs="Arial"/>
        </w:rPr>
      </w:pPr>
      <w:bookmarkStart w:id="1" w:name="_Toc35437434"/>
      <w:r w:rsidRPr="006A50B4">
        <w:rPr>
          <w:rFonts w:cs="Arial"/>
        </w:rPr>
        <w:t>Finalidade</w:t>
      </w:r>
      <w:bookmarkEnd w:id="1"/>
    </w:p>
    <w:p w14:paraId="6EF02067" w14:textId="77777777" w:rsidR="008905D2" w:rsidRPr="006A50B4" w:rsidRDefault="008905D2" w:rsidP="008905D2">
      <w:pPr>
        <w:ind w:left="720"/>
        <w:rPr>
          <w:rFonts w:ascii="Arial" w:hAnsi="Arial" w:cs="Arial"/>
        </w:rPr>
      </w:pPr>
      <w:r w:rsidRPr="006A50B4">
        <w:rPr>
          <w:rFonts w:ascii="Arial" w:hAnsi="Arial" w:cs="Arial"/>
        </w:rPr>
        <w:t>Esse documento descreve totalmente o comportamento do sistema relacionado aos requisitos que foram levantados.</w:t>
      </w:r>
    </w:p>
    <w:p w14:paraId="0D17FE3E" w14:textId="77777777" w:rsidR="0014689A" w:rsidRPr="006A50B4" w:rsidRDefault="00764DC2">
      <w:pPr>
        <w:pStyle w:val="Ttulo2"/>
        <w:rPr>
          <w:rFonts w:cs="Arial"/>
        </w:rPr>
      </w:pPr>
      <w:bookmarkStart w:id="2" w:name="_Toc35437435"/>
      <w:r w:rsidRPr="006A50B4">
        <w:rPr>
          <w:rFonts w:cs="Arial"/>
        </w:rPr>
        <w:t>Escopo</w:t>
      </w:r>
      <w:bookmarkEnd w:id="2"/>
    </w:p>
    <w:p w14:paraId="6C813682" w14:textId="77777777" w:rsidR="008905D2" w:rsidRPr="006A50B4" w:rsidRDefault="008905D2" w:rsidP="008905D2">
      <w:pPr>
        <w:pStyle w:val="Corpodetexto"/>
        <w:spacing w:line="360" w:lineRule="auto"/>
        <w:rPr>
          <w:rFonts w:ascii="Arial" w:hAnsi="Arial" w:cs="Arial"/>
        </w:rPr>
      </w:pPr>
      <w:r w:rsidRPr="006A50B4">
        <w:rPr>
          <w:rFonts w:ascii="Arial" w:hAnsi="Arial" w:cs="Arial"/>
        </w:rPr>
        <w:t xml:space="preserve">Esse documento se limita a descrever os requisitos que serão seguidos no sistema que foram identificadas com o levantamento de dados. </w:t>
      </w:r>
    </w:p>
    <w:p w14:paraId="34151CF4" w14:textId="77777777" w:rsidR="0014689A" w:rsidRPr="006A50B4" w:rsidRDefault="00764DC2">
      <w:pPr>
        <w:pStyle w:val="Ttulo2"/>
        <w:rPr>
          <w:rFonts w:cs="Arial"/>
        </w:rPr>
      </w:pPr>
      <w:bookmarkStart w:id="3" w:name="_Toc35437436"/>
      <w:r w:rsidRPr="006A50B4">
        <w:rPr>
          <w:rFonts w:cs="Arial"/>
        </w:rPr>
        <w:t>Definições, Acrônimos e Abreviações</w:t>
      </w:r>
      <w:bookmarkEnd w:id="3"/>
    </w:p>
    <w:p w14:paraId="29047CB5" w14:textId="4555FBC0" w:rsidR="0014689A" w:rsidRPr="006A50B4" w:rsidRDefault="008905D2" w:rsidP="006A50B4">
      <w:pPr>
        <w:pStyle w:val="InfoBlue"/>
        <w:spacing w:line="276" w:lineRule="auto"/>
        <w:rPr>
          <w:rFonts w:ascii="Arial" w:hAnsi="Arial" w:cs="Arial"/>
          <w:i w:val="0"/>
          <w:iCs w:val="0"/>
          <w:color w:val="auto"/>
        </w:rPr>
      </w:pPr>
      <w:r w:rsidRPr="006A50B4">
        <w:rPr>
          <w:rFonts w:ascii="Arial" w:hAnsi="Arial" w:cs="Arial"/>
          <w:b/>
          <w:bCs/>
          <w:i w:val="0"/>
          <w:iCs w:val="0"/>
          <w:color w:val="auto"/>
        </w:rPr>
        <w:t>Requisitos funcionais:</w:t>
      </w:r>
      <w:r w:rsidRPr="006A50B4">
        <w:rPr>
          <w:rFonts w:ascii="Arial" w:hAnsi="Arial" w:cs="Arial"/>
        </w:rPr>
        <w:t xml:space="preserve"> </w:t>
      </w:r>
      <w:r w:rsidRPr="006A50B4">
        <w:rPr>
          <w:rFonts w:ascii="Arial" w:hAnsi="Arial" w:cs="Arial"/>
          <w:i w:val="0"/>
          <w:iCs w:val="0"/>
          <w:color w:val="auto"/>
        </w:rPr>
        <w:t>Em engenharia de software, um requisito funcional define uma função de um sistema de software ou seu componente. O requisito funcional representa o que o software faz</w:t>
      </w:r>
      <w:r w:rsidR="00FC55B5">
        <w:rPr>
          <w:rFonts w:ascii="Arial" w:hAnsi="Arial" w:cs="Arial"/>
          <w:i w:val="0"/>
          <w:iCs w:val="0"/>
          <w:color w:val="auto"/>
        </w:rPr>
        <w:t>.</w:t>
      </w:r>
    </w:p>
    <w:p w14:paraId="2C30EAD8" w14:textId="77777777" w:rsidR="008905D2" w:rsidRPr="006A50B4" w:rsidRDefault="008905D2" w:rsidP="006A50B4">
      <w:pPr>
        <w:pStyle w:val="Corpodetexto"/>
        <w:spacing w:line="276" w:lineRule="auto"/>
        <w:ind w:left="765"/>
        <w:rPr>
          <w:rFonts w:ascii="Arial" w:hAnsi="Arial" w:cs="Arial"/>
        </w:rPr>
      </w:pPr>
      <w:r w:rsidRPr="006A50B4">
        <w:rPr>
          <w:rFonts w:ascii="Arial" w:hAnsi="Arial" w:cs="Arial"/>
          <w:b/>
          <w:bCs/>
        </w:rPr>
        <w:t>Requisitos não funcionais:</w:t>
      </w:r>
      <w:r w:rsidRPr="006A50B4">
        <w:rPr>
          <w:rFonts w:ascii="Arial" w:hAnsi="Arial" w:cs="Arial"/>
        </w:rPr>
        <w:t xml:space="preserve"> Requisitos não funcionais são os requisitos relacionados ao uso da aplicação em termos de desempenho, usabilidade, confiabilidade, segurança, disponibilidade, manutenção e tecnologias envolvidas.</w:t>
      </w:r>
    </w:p>
    <w:p w14:paraId="6BAE380F" w14:textId="77777777" w:rsidR="0014689A" w:rsidRPr="006A50B4" w:rsidRDefault="00764DC2">
      <w:pPr>
        <w:pStyle w:val="Ttulo2"/>
        <w:rPr>
          <w:rFonts w:cs="Arial"/>
        </w:rPr>
      </w:pPr>
      <w:bookmarkStart w:id="4" w:name="_Toc35437437"/>
      <w:r w:rsidRPr="006A50B4">
        <w:rPr>
          <w:rFonts w:cs="Arial"/>
        </w:rPr>
        <w:t>Visão Geral</w:t>
      </w:r>
      <w:bookmarkEnd w:id="4"/>
    </w:p>
    <w:p w14:paraId="15A97E41" w14:textId="77777777" w:rsidR="0014689A" w:rsidRPr="006A50B4" w:rsidRDefault="008905D2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6A50B4">
        <w:rPr>
          <w:rFonts w:ascii="Arial" w:hAnsi="Arial" w:cs="Arial"/>
          <w:i w:val="0"/>
          <w:iCs w:val="0"/>
          <w:color w:val="auto"/>
        </w:rPr>
        <w:t>Esse documento foi organizado mostrando os requisitos levantados para o sistema divididos no grupo de funcionais e não funcionais.</w:t>
      </w:r>
    </w:p>
    <w:p w14:paraId="225D3F2F" w14:textId="77777777" w:rsidR="0014689A" w:rsidRPr="006A50B4" w:rsidRDefault="00764DC2">
      <w:pPr>
        <w:pStyle w:val="Ttulo1"/>
        <w:ind w:left="360" w:hanging="360"/>
        <w:rPr>
          <w:rFonts w:cs="Arial"/>
          <w:sz w:val="24"/>
          <w:szCs w:val="24"/>
        </w:rPr>
      </w:pPr>
      <w:bookmarkStart w:id="5" w:name="_Toc35437438"/>
      <w:r w:rsidRPr="006A50B4">
        <w:rPr>
          <w:rFonts w:cs="Arial"/>
          <w:sz w:val="24"/>
          <w:szCs w:val="24"/>
        </w:rPr>
        <w:t>Descrição Geral</w:t>
      </w:r>
      <w:bookmarkEnd w:id="5"/>
    </w:p>
    <w:p w14:paraId="6E4DB10F" w14:textId="1562ED3F" w:rsidR="0014689A" w:rsidRPr="006A50B4" w:rsidRDefault="008905D2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6A50B4">
        <w:rPr>
          <w:rFonts w:ascii="Arial" w:hAnsi="Arial" w:cs="Arial"/>
          <w:i w:val="0"/>
          <w:iCs w:val="0"/>
          <w:color w:val="auto"/>
        </w:rPr>
        <w:t>Essa documentação apresenta os requisitos de um sistema</w:t>
      </w:r>
      <w:r w:rsidR="006A50B4" w:rsidRPr="006A50B4">
        <w:rPr>
          <w:rFonts w:ascii="Arial" w:hAnsi="Arial" w:cs="Arial"/>
          <w:i w:val="0"/>
          <w:iCs w:val="0"/>
          <w:color w:val="auto"/>
        </w:rPr>
        <w:t xml:space="preserve"> que foram divididos em alguns grupos como</w:t>
      </w:r>
      <w:r w:rsidR="006A50B4" w:rsidRPr="00FE60BE">
        <w:rPr>
          <w:rFonts w:ascii="Arial" w:hAnsi="Arial" w:cs="Arial"/>
          <w:i w:val="0"/>
          <w:iCs w:val="0"/>
          <w:color w:val="auto"/>
        </w:rPr>
        <w:t xml:space="preserve"> </w:t>
      </w:r>
      <w:r w:rsidR="00FE60BE" w:rsidRPr="00FE60BE">
        <w:rPr>
          <w:rFonts w:ascii="Arial" w:hAnsi="Arial" w:cs="Arial"/>
          <w:i w:val="0"/>
          <w:iCs w:val="0"/>
          <w:color w:val="auto"/>
        </w:rPr>
        <w:t>Cadastro de funcionários</w:t>
      </w:r>
      <w:r w:rsidR="00FE60BE" w:rsidRPr="00FE60BE">
        <w:rPr>
          <w:rFonts w:ascii="Arial" w:hAnsi="Arial" w:cs="Arial"/>
          <w:i w:val="0"/>
          <w:iCs w:val="0"/>
          <w:color w:val="auto"/>
        </w:rPr>
        <w:t xml:space="preserve">, </w:t>
      </w:r>
      <w:r w:rsidR="00FE60BE" w:rsidRPr="00FE60BE">
        <w:rPr>
          <w:rFonts w:ascii="Arial" w:hAnsi="Arial" w:cs="Arial"/>
          <w:i w:val="0"/>
          <w:iCs w:val="0"/>
          <w:color w:val="auto"/>
        </w:rPr>
        <w:t>Cadastro de notícias</w:t>
      </w:r>
      <w:r w:rsidR="00FE60BE" w:rsidRPr="00FE60BE">
        <w:rPr>
          <w:rFonts w:ascii="Arial" w:hAnsi="Arial" w:cs="Arial"/>
          <w:i w:val="0"/>
          <w:iCs w:val="0"/>
          <w:color w:val="auto"/>
        </w:rPr>
        <w:t xml:space="preserve">, </w:t>
      </w:r>
      <w:r w:rsidR="00FE60BE" w:rsidRPr="00FE60BE">
        <w:rPr>
          <w:rFonts w:ascii="Arial" w:hAnsi="Arial" w:cs="Arial"/>
          <w:i w:val="0"/>
          <w:iCs w:val="0"/>
          <w:color w:val="auto"/>
        </w:rPr>
        <w:t>Gerenciar informações</w:t>
      </w:r>
      <w:r w:rsidR="00FE60BE" w:rsidRPr="00FE60BE">
        <w:rPr>
          <w:rFonts w:ascii="Arial" w:hAnsi="Arial" w:cs="Arial"/>
          <w:i w:val="0"/>
          <w:iCs w:val="0"/>
          <w:color w:val="auto"/>
        </w:rPr>
        <w:t xml:space="preserve">, </w:t>
      </w:r>
      <w:r w:rsidR="00FE60BE" w:rsidRPr="00FE60BE">
        <w:rPr>
          <w:rFonts w:ascii="Arial" w:hAnsi="Arial" w:cs="Arial"/>
          <w:i w:val="0"/>
          <w:iCs w:val="0"/>
          <w:color w:val="auto"/>
        </w:rPr>
        <w:t>Controle de comentários</w:t>
      </w:r>
      <w:r w:rsidR="00FE60BE" w:rsidRPr="00FE60BE">
        <w:rPr>
          <w:rFonts w:cs="Arial"/>
          <w:i w:val="0"/>
          <w:iCs w:val="0"/>
          <w:color w:val="auto"/>
        </w:rPr>
        <w:t xml:space="preserve">  </w:t>
      </w:r>
      <w:r w:rsidR="006A50B4" w:rsidRPr="006A50B4">
        <w:rPr>
          <w:rFonts w:ascii="Arial" w:hAnsi="Arial" w:cs="Arial"/>
          <w:i w:val="0"/>
          <w:iCs w:val="0"/>
          <w:color w:val="auto"/>
        </w:rPr>
        <w:t>e dentro desses grupos cada requisito e sua descrição.</w:t>
      </w:r>
    </w:p>
    <w:p w14:paraId="358E7520" w14:textId="77777777" w:rsidR="006A50B4" w:rsidRPr="006A50B4" w:rsidRDefault="00764DC2" w:rsidP="006A50B4">
      <w:pPr>
        <w:pStyle w:val="Ttulo1"/>
        <w:ind w:left="360" w:hanging="360"/>
        <w:rPr>
          <w:rFonts w:cs="Arial"/>
          <w:sz w:val="24"/>
          <w:szCs w:val="24"/>
        </w:rPr>
      </w:pPr>
      <w:bookmarkStart w:id="6" w:name="_Toc35437439"/>
      <w:r w:rsidRPr="006A50B4">
        <w:rPr>
          <w:rFonts w:cs="Arial"/>
          <w:sz w:val="24"/>
          <w:szCs w:val="24"/>
        </w:rPr>
        <w:t>Requisitos</w:t>
      </w:r>
      <w:bookmarkEnd w:id="6"/>
      <w:r w:rsidRPr="006A50B4">
        <w:rPr>
          <w:rFonts w:cs="Arial"/>
          <w:sz w:val="24"/>
          <w:szCs w:val="24"/>
        </w:rPr>
        <w:t xml:space="preserve"> </w:t>
      </w:r>
    </w:p>
    <w:p w14:paraId="35301D06" w14:textId="77777777" w:rsidR="006A50B4" w:rsidRPr="006A50B4" w:rsidRDefault="006A50B4" w:rsidP="006A50B4">
      <w:pPr>
        <w:rPr>
          <w:rFonts w:ascii="Arial" w:hAnsi="Arial" w:cs="Arial"/>
        </w:rPr>
      </w:pPr>
    </w:p>
    <w:p w14:paraId="11D64533" w14:textId="77777777" w:rsidR="006A50B4" w:rsidRPr="006A50B4" w:rsidRDefault="006A50B4" w:rsidP="006A50B4">
      <w:pPr>
        <w:pStyle w:val="Ttulo2"/>
        <w:rPr>
          <w:rFonts w:cs="Arial"/>
        </w:rPr>
      </w:pPr>
      <w:bookmarkStart w:id="7" w:name="_Toc35437440"/>
      <w:r w:rsidRPr="006A50B4">
        <w:rPr>
          <w:rFonts w:cs="Arial"/>
        </w:rPr>
        <w:t>REQUISITOS FUNCIONAIS</w:t>
      </w:r>
      <w:bookmarkEnd w:id="7"/>
    </w:p>
    <w:p w14:paraId="64297D15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982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260"/>
        <w:gridCol w:w="5009"/>
      </w:tblGrid>
      <w:tr w:rsidR="006A50B4" w:rsidRPr="006A50B4" w14:paraId="5B53965B" w14:textId="77777777" w:rsidTr="00E522F0">
        <w:trPr>
          <w:trHeight w:val="419"/>
        </w:trPr>
        <w:tc>
          <w:tcPr>
            <w:tcW w:w="9829" w:type="dxa"/>
            <w:gridSpan w:val="3"/>
            <w:shd w:val="clear" w:color="auto" w:fill="F2F2F2" w:themeFill="background1" w:themeFillShade="F2"/>
            <w:vAlign w:val="center"/>
          </w:tcPr>
          <w:p w14:paraId="26B07A61" w14:textId="04A017A5" w:rsidR="006A50B4" w:rsidRPr="006A50B4" w:rsidRDefault="006A50B4" w:rsidP="00E21ADD">
            <w:pPr>
              <w:pStyle w:val="Ttulo3"/>
              <w:numPr>
                <w:ilvl w:val="0"/>
                <w:numId w:val="0"/>
              </w:numPr>
              <w:jc w:val="both"/>
              <w:outlineLvl w:val="2"/>
              <w:rPr>
                <w:rFonts w:cs="Arial"/>
                <w:i w:val="0"/>
                <w:iCs w:val="0"/>
              </w:rPr>
            </w:pPr>
            <w:bookmarkStart w:id="8" w:name="_Hlk24913757"/>
            <w:bookmarkStart w:id="9" w:name="_Toc35437441"/>
            <w:r w:rsidRPr="006A50B4">
              <w:rPr>
                <w:rFonts w:cs="Arial"/>
                <w:i w:val="0"/>
                <w:iCs w:val="0"/>
              </w:rPr>
              <w:t xml:space="preserve">Grupo: Cadastro de </w:t>
            </w:r>
            <w:r w:rsidR="00FC55B5">
              <w:rPr>
                <w:rFonts w:cs="Arial"/>
                <w:i w:val="0"/>
                <w:iCs w:val="0"/>
              </w:rPr>
              <w:t xml:space="preserve">funcionários </w:t>
            </w:r>
            <w:r w:rsidR="003204D4">
              <w:rPr>
                <w:rFonts w:cs="Arial"/>
                <w:i w:val="0"/>
                <w:iCs w:val="0"/>
              </w:rPr>
              <w:t>municipais (prefeito, vereadores e servidores)</w:t>
            </w:r>
            <w:bookmarkEnd w:id="9"/>
          </w:p>
        </w:tc>
      </w:tr>
      <w:tr w:rsidR="006A50B4" w:rsidRPr="006A50B4" w14:paraId="16A620F5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30BC06F6" w14:textId="77777777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3260" w:type="dxa"/>
            <w:vAlign w:val="center"/>
          </w:tcPr>
          <w:p w14:paraId="3863E668" w14:textId="633F5D74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>O sistema deve usar um robô para fazer uma busca de vereadores, prefeito e servidores públicos.</w:t>
            </w:r>
          </w:p>
        </w:tc>
        <w:tc>
          <w:tcPr>
            <w:tcW w:w="5009" w:type="dxa"/>
            <w:vAlign w:val="center"/>
          </w:tcPr>
          <w:p w14:paraId="4C6D42BD" w14:textId="07E6D7B6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 xml:space="preserve">O sistema deve usar um robô para fazer a busca de vereadores, prefeito e servidores públicos nos sites públicos da cidade (nos sites da câmara municipal de Mogi das Cruzes e no da prefeitura de Mogi das Cruzes ).  </w:t>
            </w:r>
          </w:p>
        </w:tc>
      </w:tr>
      <w:tr w:rsidR="006A50B4" w:rsidRPr="006A50B4" w14:paraId="1CFBDBC4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7E4B17BD" w14:textId="77777777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3260" w:type="dxa"/>
            <w:vAlign w:val="center"/>
          </w:tcPr>
          <w:p w14:paraId="21DAAB78" w14:textId="5A0FCFF6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>O sistema deve Listar os vereadores e prefeitos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09" w:type="dxa"/>
            <w:vAlign w:val="center"/>
          </w:tcPr>
          <w:p w14:paraId="5CF0CD2B" w14:textId="3AA72CC4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 xml:space="preserve">O sistema deve informar ao usuário: Nome, foto, partido, cargo, total de gastos e emendas, salário, atuação em comissões e plenários, seus benefícios e </w:t>
            </w:r>
            <w:r w:rsidRPr="00FC55B5">
              <w:rPr>
                <w:rFonts w:ascii="Arial" w:hAnsi="Arial" w:cs="Arial"/>
                <w:sz w:val="20"/>
                <w:szCs w:val="20"/>
              </w:rPr>
              <w:lastRenderedPageBreak/>
              <w:t>recursos disponíveis, projetos e propostas,  contato e histórico político, formação acadêmica do vereador ou prefeito.</w:t>
            </w:r>
          </w:p>
        </w:tc>
      </w:tr>
      <w:tr w:rsidR="006A50B4" w:rsidRPr="006A50B4" w14:paraId="7D10D0CA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052AAC53" w14:textId="77777777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lastRenderedPageBreak/>
              <w:t>RF003</w:t>
            </w:r>
          </w:p>
        </w:tc>
        <w:tc>
          <w:tcPr>
            <w:tcW w:w="3260" w:type="dxa"/>
            <w:vAlign w:val="center"/>
          </w:tcPr>
          <w:p w14:paraId="51218F85" w14:textId="20056AB8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>O sistema deve Listar os servidores públicos;</w:t>
            </w:r>
          </w:p>
        </w:tc>
        <w:tc>
          <w:tcPr>
            <w:tcW w:w="5009" w:type="dxa"/>
            <w:vAlign w:val="center"/>
          </w:tcPr>
          <w:p w14:paraId="0F8BB0F8" w14:textId="4C80AF7B" w:rsidR="006A50B4" w:rsidRPr="006A50B4" w:rsidRDefault="00FC55B5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55B5">
              <w:rPr>
                <w:rFonts w:ascii="Arial" w:hAnsi="Arial" w:cs="Arial"/>
                <w:sz w:val="20"/>
                <w:szCs w:val="20"/>
              </w:rPr>
              <w:t>O sistema deve informar ao usuário: Nome, ocupação, seus benefícios e recursos disponíveis, salário</w:t>
            </w:r>
          </w:p>
        </w:tc>
      </w:tr>
      <w:tr w:rsidR="006A50B4" w:rsidRPr="006A50B4" w14:paraId="344C77A7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0926C627" w14:textId="77777777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3260" w:type="dxa"/>
            <w:vAlign w:val="center"/>
          </w:tcPr>
          <w:p w14:paraId="2F8C87E2" w14:textId="2BF17356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>O sistema deve habilitar em época de eleições uma página exclusiva para candidatos que anseiem em se reeleger</w:t>
            </w:r>
          </w:p>
        </w:tc>
        <w:tc>
          <w:tcPr>
            <w:tcW w:w="5009" w:type="dxa"/>
            <w:vAlign w:val="center"/>
          </w:tcPr>
          <w:p w14:paraId="3D45A80B" w14:textId="6D7B5535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apresentar ao usuário: Informações gerais (nome, foto, partido, cargo,  salário, atuação em comissões e plenários, seus benefícios e recursos disponíveis,  contato e histórico político, formação acadêmica do vereador ou prefeito) e um Dashboard sobre os gastos de dinheiro público e desenvolvimento de projetos. Além de informações sobre seu histórico pessoal e novas propostas.      </w:t>
            </w:r>
          </w:p>
        </w:tc>
      </w:tr>
      <w:tr w:rsidR="00E21ADD" w:rsidRPr="006A50B4" w14:paraId="7EABA6F4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4C40AD6F" w14:textId="63211D07" w:rsidR="00E21ADD" w:rsidRPr="006A50B4" w:rsidRDefault="00E21ADD" w:rsidP="00E21ADD">
            <w:pPr>
              <w:jc w:val="both"/>
              <w:rPr>
                <w:rFonts w:ascii="Arial" w:hAnsi="Arial" w:cs="Arial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60" w:type="dxa"/>
            <w:vAlign w:val="center"/>
          </w:tcPr>
          <w:p w14:paraId="684A6C64" w14:textId="69E39E27" w:rsidR="00E21ADD" w:rsidRPr="00E21ADD" w:rsidRDefault="00E21ADD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 xml:space="preserve">O sistema deve permitir a busca por vereadores e prefeito.   </w:t>
            </w:r>
          </w:p>
        </w:tc>
        <w:tc>
          <w:tcPr>
            <w:tcW w:w="5009" w:type="dxa"/>
            <w:vAlign w:val="center"/>
          </w:tcPr>
          <w:p w14:paraId="0A2D15D8" w14:textId="7C23FB4C" w:rsidR="00E21ADD" w:rsidRPr="00E21ADD" w:rsidRDefault="00E21ADD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 xml:space="preserve">O sistema deve permitir as seguintes opções de filtros: Nome, cargo, partido político, maior gasto de dinheiro público, maior quantidade de falta, salário, projetos e propostas.                                                                          </w:t>
            </w:r>
          </w:p>
        </w:tc>
      </w:tr>
      <w:tr w:rsidR="00E21ADD" w:rsidRPr="006A50B4" w14:paraId="1C3EFB60" w14:textId="77777777" w:rsidTr="006A50B4">
        <w:trPr>
          <w:trHeight w:val="419"/>
        </w:trPr>
        <w:tc>
          <w:tcPr>
            <w:tcW w:w="1560" w:type="dxa"/>
            <w:vAlign w:val="center"/>
          </w:tcPr>
          <w:p w14:paraId="5EC6FD02" w14:textId="6C4716A8" w:rsidR="00E21ADD" w:rsidRPr="006A50B4" w:rsidRDefault="00E21ADD" w:rsidP="00E21ADD">
            <w:pPr>
              <w:jc w:val="both"/>
              <w:rPr>
                <w:rFonts w:ascii="Arial" w:hAnsi="Arial" w:cs="Arial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60" w:type="dxa"/>
            <w:vAlign w:val="center"/>
          </w:tcPr>
          <w:p w14:paraId="12E5266C" w14:textId="36791306" w:rsidR="00E21ADD" w:rsidRPr="00E21ADD" w:rsidRDefault="00E21ADD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permitir a busca por servidores públicos.</w:t>
            </w:r>
          </w:p>
        </w:tc>
        <w:tc>
          <w:tcPr>
            <w:tcW w:w="5009" w:type="dxa"/>
            <w:vAlign w:val="center"/>
          </w:tcPr>
          <w:p w14:paraId="7BFFB7E6" w14:textId="1BC5FC6D" w:rsidR="00E21ADD" w:rsidRPr="00E21ADD" w:rsidRDefault="00E21ADD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permitir as seguintes opções de filtros: Nome, ocupação, salário.</w:t>
            </w:r>
          </w:p>
        </w:tc>
      </w:tr>
      <w:bookmarkEnd w:id="8"/>
    </w:tbl>
    <w:p w14:paraId="74970A58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p w14:paraId="6174D983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982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402"/>
        <w:gridCol w:w="4867"/>
      </w:tblGrid>
      <w:tr w:rsidR="006A50B4" w:rsidRPr="006A50B4" w14:paraId="7B837693" w14:textId="77777777" w:rsidTr="00E522F0">
        <w:trPr>
          <w:trHeight w:val="419"/>
        </w:trPr>
        <w:tc>
          <w:tcPr>
            <w:tcW w:w="9829" w:type="dxa"/>
            <w:gridSpan w:val="3"/>
            <w:shd w:val="clear" w:color="auto" w:fill="F2F2F2" w:themeFill="background1" w:themeFillShade="F2"/>
            <w:vAlign w:val="center"/>
          </w:tcPr>
          <w:p w14:paraId="5AC9670E" w14:textId="738EFCAE" w:rsidR="006A50B4" w:rsidRPr="006A50B4" w:rsidRDefault="006A50B4" w:rsidP="00E21ADD">
            <w:pPr>
              <w:pStyle w:val="Ttulo3"/>
              <w:numPr>
                <w:ilvl w:val="0"/>
                <w:numId w:val="0"/>
              </w:numPr>
              <w:jc w:val="both"/>
              <w:outlineLvl w:val="2"/>
              <w:rPr>
                <w:rFonts w:cs="Arial"/>
                <w:i w:val="0"/>
                <w:iCs w:val="0"/>
              </w:rPr>
            </w:pPr>
            <w:bookmarkStart w:id="10" w:name="_Toc35437442"/>
            <w:r w:rsidRPr="006A50B4">
              <w:rPr>
                <w:rFonts w:cs="Arial"/>
                <w:i w:val="0"/>
                <w:iCs w:val="0"/>
              </w:rPr>
              <w:t xml:space="preserve">Grupo: Cadastro de </w:t>
            </w:r>
            <w:r w:rsidR="003204D4">
              <w:rPr>
                <w:rFonts w:cs="Arial"/>
                <w:i w:val="0"/>
                <w:iCs w:val="0"/>
              </w:rPr>
              <w:t>notícias</w:t>
            </w:r>
            <w:bookmarkEnd w:id="10"/>
          </w:p>
        </w:tc>
      </w:tr>
      <w:tr w:rsidR="006A50B4" w:rsidRPr="006A50B4" w14:paraId="307C6A59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7D68D438" w14:textId="6EDFB25C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</w:t>
            </w:r>
            <w:r w:rsidR="00E21AD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02" w:type="dxa"/>
            <w:vAlign w:val="center"/>
          </w:tcPr>
          <w:p w14:paraId="39A25B0F" w14:textId="4489EDF4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>O sistema deve usar um robô para fazer a busca de notícias sobre vereadores e prefeito de Mogi das Cruzes.</w:t>
            </w:r>
          </w:p>
        </w:tc>
        <w:tc>
          <w:tcPr>
            <w:tcW w:w="4867" w:type="dxa"/>
            <w:vAlign w:val="center"/>
          </w:tcPr>
          <w:p w14:paraId="248C2BE3" w14:textId="0F47FA49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usar um robô para fazer uma busca de notícias sobre vereadores e prefeitos,  o robô deve analisar o nome da pessoa e fazer uma varredura de todos os links de notícias sobre ela.  </w:t>
            </w:r>
          </w:p>
        </w:tc>
      </w:tr>
      <w:tr w:rsidR="006A50B4" w:rsidRPr="006A50B4" w14:paraId="602C2505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3008ABBB" w14:textId="6D7DECFE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RF00</w:t>
            </w:r>
            <w:r w:rsidR="00E21AD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02" w:type="dxa"/>
            <w:vAlign w:val="center"/>
          </w:tcPr>
          <w:p w14:paraId="57B0DEC7" w14:textId="5C13E563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listar as notícias.   </w:t>
            </w:r>
          </w:p>
        </w:tc>
        <w:tc>
          <w:tcPr>
            <w:tcW w:w="4867" w:type="dxa"/>
            <w:vAlign w:val="center"/>
          </w:tcPr>
          <w:p w14:paraId="375F5AD3" w14:textId="12A4EC9F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informar ao usuário: Título da matéria, a introdução da matéria e a fonte </w:t>
            </w:r>
            <w:r>
              <w:rPr>
                <w:rFonts w:ascii="Arial" w:hAnsi="Arial" w:cs="Arial"/>
                <w:sz w:val="20"/>
                <w:szCs w:val="20"/>
              </w:rPr>
              <w:t>associada</w:t>
            </w:r>
            <w:r w:rsidRPr="003204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204D4">
              <w:rPr>
                <w:rFonts w:ascii="Arial" w:hAnsi="Arial" w:cs="Arial"/>
                <w:sz w:val="20"/>
                <w:szCs w:val="20"/>
              </w:rPr>
              <w:t xml:space="preserve"> matéria.   </w:t>
            </w:r>
          </w:p>
        </w:tc>
      </w:tr>
    </w:tbl>
    <w:p w14:paraId="5A41F111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p w14:paraId="2FE40D3D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982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402"/>
        <w:gridCol w:w="4867"/>
      </w:tblGrid>
      <w:tr w:rsidR="006A50B4" w:rsidRPr="006A50B4" w14:paraId="5F8DB65F" w14:textId="77777777" w:rsidTr="00E522F0">
        <w:trPr>
          <w:trHeight w:val="419"/>
        </w:trPr>
        <w:tc>
          <w:tcPr>
            <w:tcW w:w="9829" w:type="dxa"/>
            <w:gridSpan w:val="3"/>
            <w:shd w:val="clear" w:color="auto" w:fill="F2F2F2" w:themeFill="background1" w:themeFillShade="F2"/>
            <w:vAlign w:val="center"/>
          </w:tcPr>
          <w:p w14:paraId="5ADCB161" w14:textId="10A57F65" w:rsidR="006A50B4" w:rsidRPr="006A50B4" w:rsidRDefault="006A50B4" w:rsidP="00E21ADD">
            <w:pPr>
              <w:pStyle w:val="Ttulo3"/>
              <w:numPr>
                <w:ilvl w:val="0"/>
                <w:numId w:val="0"/>
              </w:numPr>
              <w:jc w:val="both"/>
              <w:outlineLvl w:val="2"/>
              <w:rPr>
                <w:rFonts w:cs="Arial"/>
                <w:i w:val="0"/>
                <w:iCs w:val="0"/>
              </w:rPr>
            </w:pPr>
            <w:bookmarkStart w:id="11" w:name="_Toc35437443"/>
            <w:r w:rsidRPr="006A50B4">
              <w:rPr>
                <w:rFonts w:cs="Arial"/>
                <w:i w:val="0"/>
                <w:iCs w:val="0"/>
              </w:rPr>
              <w:t xml:space="preserve">Grupo: Gerenciar </w:t>
            </w:r>
            <w:r w:rsidR="003204D4">
              <w:rPr>
                <w:rFonts w:cs="Arial"/>
                <w:i w:val="0"/>
                <w:iCs w:val="0"/>
              </w:rPr>
              <w:t>informações</w:t>
            </w:r>
            <w:bookmarkEnd w:id="11"/>
            <w:r w:rsidR="003204D4">
              <w:rPr>
                <w:rFonts w:cs="Arial"/>
                <w:i w:val="0"/>
                <w:iCs w:val="0"/>
              </w:rPr>
              <w:t xml:space="preserve"> </w:t>
            </w:r>
          </w:p>
        </w:tc>
      </w:tr>
      <w:tr w:rsidR="006A50B4" w:rsidRPr="006A50B4" w14:paraId="3E1FC606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5A9A3613" w14:textId="13659EA9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</w:t>
            </w:r>
            <w:r w:rsidR="00E21ADD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3402" w:type="dxa"/>
            <w:vAlign w:val="center"/>
          </w:tcPr>
          <w:p w14:paraId="69194F64" w14:textId="788480D5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>O sistema irá apresentar Dashboard de gastos e desenvolvimento de projeto</w:t>
            </w:r>
          </w:p>
        </w:tc>
        <w:tc>
          <w:tcPr>
            <w:tcW w:w="4867" w:type="dxa"/>
            <w:vAlign w:val="center"/>
          </w:tcPr>
          <w:p w14:paraId="0B079D07" w14:textId="353074D1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>O sistema irá apresentar Dashboard em gráficos de barra, pizza e linha de cada vereador e do prefeito</w:t>
            </w:r>
            <w:r w:rsidR="00E21ADD">
              <w:rPr>
                <w:rFonts w:ascii="Arial" w:hAnsi="Arial" w:cs="Arial"/>
                <w:sz w:val="20"/>
                <w:szCs w:val="20"/>
              </w:rPr>
              <w:t xml:space="preserve"> sobre gastos e projetos, podendo ser fragmentado por data. </w:t>
            </w:r>
            <w:r w:rsidRPr="003204D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A50B4" w:rsidRPr="006A50B4" w14:paraId="3426C805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63FC9BA9" w14:textId="62F05737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</w:t>
            </w:r>
            <w:r w:rsidR="00E21AD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6CEC872C" w14:textId="5351F23D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imprimir relatórios.   </w:t>
            </w:r>
          </w:p>
        </w:tc>
        <w:tc>
          <w:tcPr>
            <w:tcW w:w="4867" w:type="dxa"/>
            <w:vAlign w:val="center"/>
          </w:tcPr>
          <w:p w14:paraId="490A8896" w14:textId="01BDC06F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imprimir relatórios gerais e individuas  sobre (vereadores, prefeito, gastos, projetos, emendas, faltas, benefícios, projetos).       </w:t>
            </w:r>
          </w:p>
        </w:tc>
      </w:tr>
    </w:tbl>
    <w:p w14:paraId="26E857BE" w14:textId="77777777" w:rsidR="006A50B4" w:rsidRPr="006A50B4" w:rsidRDefault="006A50B4" w:rsidP="00E21ADD">
      <w:pPr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982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402"/>
        <w:gridCol w:w="4867"/>
      </w:tblGrid>
      <w:tr w:rsidR="006A50B4" w:rsidRPr="006A50B4" w14:paraId="160D2B1A" w14:textId="77777777" w:rsidTr="00E522F0">
        <w:trPr>
          <w:trHeight w:val="419"/>
        </w:trPr>
        <w:tc>
          <w:tcPr>
            <w:tcW w:w="9829" w:type="dxa"/>
            <w:gridSpan w:val="3"/>
            <w:shd w:val="clear" w:color="auto" w:fill="F2F2F2" w:themeFill="background1" w:themeFillShade="F2"/>
            <w:vAlign w:val="center"/>
          </w:tcPr>
          <w:p w14:paraId="3A7ADA15" w14:textId="37ACCBF7" w:rsidR="006A50B4" w:rsidRPr="006A50B4" w:rsidRDefault="006A50B4" w:rsidP="00E21ADD">
            <w:pPr>
              <w:pStyle w:val="Ttulo3"/>
              <w:numPr>
                <w:ilvl w:val="0"/>
                <w:numId w:val="0"/>
              </w:numPr>
              <w:jc w:val="both"/>
              <w:outlineLvl w:val="2"/>
              <w:rPr>
                <w:rFonts w:cs="Arial"/>
                <w:i w:val="0"/>
                <w:iCs w:val="0"/>
              </w:rPr>
            </w:pPr>
            <w:bookmarkStart w:id="12" w:name="_Toc35437444"/>
            <w:r w:rsidRPr="006A50B4">
              <w:rPr>
                <w:rFonts w:cs="Arial"/>
                <w:i w:val="0"/>
                <w:iCs w:val="0"/>
              </w:rPr>
              <w:lastRenderedPageBreak/>
              <w:t xml:space="preserve">Grupo: Controle de </w:t>
            </w:r>
            <w:r w:rsidR="003204D4">
              <w:rPr>
                <w:rFonts w:cs="Arial"/>
                <w:i w:val="0"/>
                <w:iCs w:val="0"/>
              </w:rPr>
              <w:t>comentários</w:t>
            </w:r>
            <w:bookmarkEnd w:id="12"/>
            <w:r w:rsidR="003204D4">
              <w:rPr>
                <w:rFonts w:cs="Arial"/>
                <w:i w:val="0"/>
                <w:iCs w:val="0"/>
              </w:rPr>
              <w:t xml:space="preserve"> </w:t>
            </w:r>
          </w:p>
        </w:tc>
      </w:tr>
      <w:tr w:rsidR="006A50B4" w:rsidRPr="006A50B4" w14:paraId="0582AA0E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123B4543" w14:textId="2FB71865" w:rsidR="006A50B4" w:rsidRPr="006A50B4" w:rsidRDefault="006A50B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RF0</w:t>
            </w:r>
            <w:r w:rsidR="00E21AD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14:paraId="06DCD364" w14:textId="08AA2A73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deve permitir comentários.   </w:t>
            </w:r>
          </w:p>
        </w:tc>
        <w:tc>
          <w:tcPr>
            <w:tcW w:w="4867" w:type="dxa"/>
            <w:vAlign w:val="center"/>
          </w:tcPr>
          <w:p w14:paraId="6799774D" w14:textId="42FAB0DC" w:rsidR="006A50B4" w:rsidRPr="006A50B4" w:rsidRDefault="003204D4" w:rsidP="00E21A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4D4">
              <w:rPr>
                <w:rFonts w:ascii="Arial" w:hAnsi="Arial" w:cs="Arial"/>
                <w:sz w:val="20"/>
                <w:szCs w:val="20"/>
              </w:rPr>
              <w:t xml:space="preserve">O sistema irá usar o plugin do Facebook para gerir usuários que optarem por fazer comentários </w:t>
            </w:r>
            <w:r w:rsidR="00E21ADD" w:rsidRPr="003204D4">
              <w:rPr>
                <w:rFonts w:ascii="Arial" w:hAnsi="Arial" w:cs="Arial"/>
                <w:sz w:val="20"/>
                <w:szCs w:val="20"/>
              </w:rPr>
              <w:t>e</w:t>
            </w:r>
            <w:r w:rsidRPr="003204D4">
              <w:rPr>
                <w:rFonts w:ascii="Arial" w:hAnsi="Arial" w:cs="Arial"/>
                <w:sz w:val="20"/>
                <w:szCs w:val="20"/>
              </w:rPr>
              <w:t xml:space="preserve"> os comentários.  </w:t>
            </w:r>
          </w:p>
        </w:tc>
      </w:tr>
    </w:tbl>
    <w:p w14:paraId="1EEB6B00" w14:textId="77777777" w:rsidR="006A50B4" w:rsidRPr="006A50B4" w:rsidRDefault="006A50B4" w:rsidP="006A50B4">
      <w:pPr>
        <w:rPr>
          <w:rFonts w:ascii="Arial" w:hAnsi="Arial" w:cs="Arial"/>
          <w:b/>
          <w:bCs/>
        </w:rPr>
      </w:pPr>
    </w:p>
    <w:p w14:paraId="1ABCDC20" w14:textId="77777777" w:rsidR="006A50B4" w:rsidRPr="006A50B4" w:rsidRDefault="006A50B4" w:rsidP="006A50B4">
      <w:pPr>
        <w:rPr>
          <w:rFonts w:ascii="Arial" w:hAnsi="Arial" w:cs="Arial"/>
          <w:b/>
          <w:bCs/>
        </w:rPr>
      </w:pPr>
    </w:p>
    <w:p w14:paraId="5A557AD6" w14:textId="77777777" w:rsidR="006A50B4" w:rsidRPr="006A50B4" w:rsidRDefault="006A50B4" w:rsidP="006A50B4">
      <w:pPr>
        <w:rPr>
          <w:rFonts w:ascii="Arial" w:hAnsi="Arial" w:cs="Arial"/>
          <w:b/>
          <w:bCs/>
        </w:rPr>
      </w:pPr>
    </w:p>
    <w:p w14:paraId="1C563AF6" w14:textId="77777777" w:rsidR="006A50B4" w:rsidRPr="006A50B4" w:rsidRDefault="006A50B4" w:rsidP="006A50B4">
      <w:pPr>
        <w:rPr>
          <w:rFonts w:ascii="Arial" w:hAnsi="Arial" w:cs="Arial"/>
          <w:b/>
          <w:bCs/>
        </w:rPr>
      </w:pPr>
    </w:p>
    <w:p w14:paraId="3320B354" w14:textId="77777777" w:rsidR="006A50B4" w:rsidRPr="006A50B4" w:rsidRDefault="006A50B4" w:rsidP="006A50B4">
      <w:pPr>
        <w:pStyle w:val="Ttulo2"/>
        <w:rPr>
          <w:rFonts w:cs="Arial"/>
        </w:rPr>
      </w:pPr>
      <w:bookmarkStart w:id="13" w:name="_Toc35437445"/>
      <w:r w:rsidRPr="006A50B4">
        <w:rPr>
          <w:rFonts w:cs="Arial"/>
        </w:rPr>
        <w:t>REQUISITOS NÃO FUNCIONAIS</w:t>
      </w:r>
      <w:bookmarkEnd w:id="13"/>
    </w:p>
    <w:p w14:paraId="088C6DB1" w14:textId="77777777" w:rsidR="006A50B4" w:rsidRPr="006A50B4" w:rsidRDefault="006A50B4" w:rsidP="006A50B4">
      <w:pPr>
        <w:rPr>
          <w:rFonts w:ascii="Arial" w:hAnsi="Arial" w:cs="Arial"/>
          <w:b/>
          <w:bCs/>
        </w:rPr>
      </w:pPr>
    </w:p>
    <w:tbl>
      <w:tblPr>
        <w:tblStyle w:val="Tabelacomgrade"/>
        <w:tblW w:w="9829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402"/>
        <w:gridCol w:w="4867"/>
      </w:tblGrid>
      <w:tr w:rsidR="006A50B4" w:rsidRPr="006A50B4" w14:paraId="02A6166E" w14:textId="77777777" w:rsidTr="00E522F0">
        <w:trPr>
          <w:trHeight w:val="419"/>
        </w:trPr>
        <w:tc>
          <w:tcPr>
            <w:tcW w:w="9829" w:type="dxa"/>
            <w:gridSpan w:val="3"/>
            <w:shd w:val="clear" w:color="auto" w:fill="F2F2F2" w:themeFill="background1" w:themeFillShade="F2"/>
            <w:vAlign w:val="center"/>
          </w:tcPr>
          <w:p w14:paraId="0E58E06B" w14:textId="77777777" w:rsidR="006A50B4" w:rsidRPr="006A50B4" w:rsidRDefault="006A50B4" w:rsidP="006A50B4">
            <w:pPr>
              <w:pStyle w:val="Ttulo3"/>
              <w:numPr>
                <w:ilvl w:val="0"/>
                <w:numId w:val="0"/>
              </w:numPr>
              <w:outlineLvl w:val="2"/>
              <w:rPr>
                <w:rFonts w:cs="Arial"/>
                <w:i w:val="0"/>
                <w:iCs w:val="0"/>
              </w:rPr>
            </w:pPr>
            <w:bookmarkStart w:id="14" w:name="_Toc35437446"/>
            <w:r w:rsidRPr="006A50B4">
              <w:rPr>
                <w:rFonts w:cs="Arial"/>
                <w:i w:val="0"/>
                <w:iCs w:val="0"/>
              </w:rPr>
              <w:t>Grupo: Geral</w:t>
            </w:r>
            <w:bookmarkEnd w:id="14"/>
          </w:p>
        </w:tc>
      </w:tr>
      <w:tr w:rsidR="006A50B4" w:rsidRPr="006A50B4" w14:paraId="26C94482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38B73E39" w14:textId="77777777" w:rsidR="006A50B4" w:rsidRPr="006A50B4" w:rsidRDefault="006A50B4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RFN001</w:t>
            </w:r>
          </w:p>
        </w:tc>
        <w:tc>
          <w:tcPr>
            <w:tcW w:w="3402" w:type="dxa"/>
            <w:vAlign w:val="center"/>
          </w:tcPr>
          <w:p w14:paraId="68DAD664" w14:textId="6614691D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 xml:space="preserve"> O sistema deve ser bonito;</w:t>
            </w:r>
          </w:p>
        </w:tc>
        <w:tc>
          <w:tcPr>
            <w:tcW w:w="4867" w:type="dxa"/>
            <w:vAlign w:val="center"/>
          </w:tcPr>
          <w:p w14:paraId="2E5FA853" w14:textId="49946446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ser bonito para chamar atenção do usuário (cores que combinem e imagens de qualidade);</w:t>
            </w:r>
          </w:p>
        </w:tc>
      </w:tr>
      <w:tr w:rsidR="006A50B4" w:rsidRPr="006A50B4" w14:paraId="305602A6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1255E63A" w14:textId="77777777" w:rsidR="006A50B4" w:rsidRPr="006A50B4" w:rsidRDefault="006A50B4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RFN002</w:t>
            </w:r>
          </w:p>
        </w:tc>
        <w:tc>
          <w:tcPr>
            <w:tcW w:w="3402" w:type="dxa"/>
            <w:vAlign w:val="center"/>
          </w:tcPr>
          <w:p w14:paraId="046DFEFD" w14:textId="69243DC6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ser intuitivo;</w:t>
            </w:r>
          </w:p>
        </w:tc>
        <w:tc>
          <w:tcPr>
            <w:tcW w:w="4867" w:type="dxa"/>
            <w:vAlign w:val="center"/>
          </w:tcPr>
          <w:p w14:paraId="0ADBE111" w14:textId="670F5943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separar de forma clara as informações, utilizando ícones para facilitar o uso;</w:t>
            </w:r>
          </w:p>
        </w:tc>
      </w:tr>
      <w:tr w:rsidR="006A50B4" w:rsidRPr="006A50B4" w14:paraId="51D4F181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6EB059FE" w14:textId="77777777" w:rsidR="006A50B4" w:rsidRPr="006A50B4" w:rsidRDefault="006A50B4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RFN003</w:t>
            </w:r>
          </w:p>
        </w:tc>
        <w:tc>
          <w:tcPr>
            <w:tcW w:w="3402" w:type="dxa"/>
            <w:vAlign w:val="center"/>
          </w:tcPr>
          <w:p w14:paraId="7E794E3F" w14:textId="467D0F40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ter boa disponibilidade;</w:t>
            </w:r>
          </w:p>
        </w:tc>
        <w:tc>
          <w:tcPr>
            <w:tcW w:w="4867" w:type="dxa"/>
            <w:vAlign w:val="center"/>
          </w:tcPr>
          <w:p w14:paraId="0EBBB329" w14:textId="0951D166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estar disponível 24 horas por dia, 7 dias por semana, com tolerância de 5% de falhas;</w:t>
            </w:r>
          </w:p>
        </w:tc>
      </w:tr>
      <w:tr w:rsidR="006A50B4" w:rsidRPr="006A50B4" w14:paraId="5C6C5B6D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7141B1E2" w14:textId="77777777" w:rsidR="006A50B4" w:rsidRPr="006A50B4" w:rsidRDefault="006A50B4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RFN004</w:t>
            </w:r>
          </w:p>
        </w:tc>
        <w:tc>
          <w:tcPr>
            <w:tcW w:w="3402" w:type="dxa"/>
            <w:vAlign w:val="center"/>
          </w:tcPr>
          <w:p w14:paraId="00522B02" w14:textId="71236BAE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ser rápido;</w:t>
            </w:r>
          </w:p>
        </w:tc>
        <w:tc>
          <w:tcPr>
            <w:tcW w:w="4867" w:type="dxa"/>
            <w:vAlign w:val="center"/>
          </w:tcPr>
          <w:p w14:paraId="6B48A199" w14:textId="0FEEE435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responder em, no máximo, 5 segundos a todas as requisições de clientes, quando estiver com até 100 clientes "logados".</w:t>
            </w:r>
          </w:p>
        </w:tc>
      </w:tr>
      <w:tr w:rsidR="006A50B4" w:rsidRPr="006A50B4" w14:paraId="73DE0C14" w14:textId="77777777" w:rsidTr="00E522F0">
        <w:trPr>
          <w:trHeight w:val="419"/>
        </w:trPr>
        <w:tc>
          <w:tcPr>
            <w:tcW w:w="1560" w:type="dxa"/>
            <w:vAlign w:val="center"/>
          </w:tcPr>
          <w:p w14:paraId="43FC3B97" w14:textId="77777777" w:rsidR="006A50B4" w:rsidRPr="006A50B4" w:rsidRDefault="006A50B4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6A50B4">
              <w:rPr>
                <w:rFonts w:ascii="Arial" w:hAnsi="Arial" w:cs="Arial"/>
                <w:sz w:val="20"/>
                <w:szCs w:val="20"/>
              </w:rPr>
              <w:t>RFN005</w:t>
            </w:r>
          </w:p>
        </w:tc>
        <w:tc>
          <w:tcPr>
            <w:tcW w:w="3402" w:type="dxa"/>
            <w:vAlign w:val="center"/>
          </w:tcPr>
          <w:p w14:paraId="3E86E546" w14:textId="54EC699D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Deve ser fácil dar manutenção no sistema.</w:t>
            </w:r>
          </w:p>
        </w:tc>
        <w:tc>
          <w:tcPr>
            <w:tcW w:w="4867" w:type="dxa"/>
            <w:vAlign w:val="center"/>
          </w:tcPr>
          <w:p w14:paraId="58168AF7" w14:textId="32C6C0C2" w:rsidR="006A50B4" w:rsidRPr="006A50B4" w:rsidRDefault="00E21ADD" w:rsidP="00E522F0">
            <w:pPr>
              <w:rPr>
                <w:rFonts w:ascii="Arial" w:hAnsi="Arial" w:cs="Arial"/>
                <w:sz w:val="20"/>
                <w:szCs w:val="20"/>
              </w:rPr>
            </w:pPr>
            <w:r w:rsidRPr="00E21ADD">
              <w:rPr>
                <w:rFonts w:ascii="Arial" w:hAnsi="Arial" w:cs="Arial"/>
                <w:sz w:val="20"/>
                <w:szCs w:val="20"/>
              </w:rPr>
              <w:t>O sistema deve ser orientado a objetos.</w:t>
            </w:r>
          </w:p>
        </w:tc>
      </w:tr>
    </w:tbl>
    <w:p w14:paraId="505EA215" w14:textId="77777777" w:rsidR="00AB254B" w:rsidRPr="006A50B4" w:rsidRDefault="00AB254B">
      <w:pPr>
        <w:pStyle w:val="InfoBlue"/>
        <w:rPr>
          <w:i w:val="0"/>
          <w:iCs w:val="0"/>
          <w:lang w:val="fr-FR"/>
        </w:rPr>
      </w:pPr>
    </w:p>
    <w:sectPr w:rsidR="00AB254B" w:rsidRPr="006A50B4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6509" w14:textId="77777777" w:rsidR="000359DC" w:rsidRDefault="000359DC">
      <w:pPr>
        <w:spacing w:line="240" w:lineRule="auto"/>
      </w:pPr>
      <w:r>
        <w:separator/>
      </w:r>
    </w:p>
  </w:endnote>
  <w:endnote w:type="continuationSeparator" w:id="0">
    <w:p w14:paraId="58A7D281" w14:textId="77777777" w:rsidR="000359DC" w:rsidRDefault="0003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89A" w14:paraId="151A5E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286FCB" w14:textId="77777777" w:rsidR="0014689A" w:rsidRDefault="001468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559A16" w14:textId="6F0B672D" w:rsidR="0014689A" w:rsidRDefault="00FC55B5">
          <w:pPr>
            <w:jc w:val="center"/>
          </w:pPr>
          <w:r>
            <w:t>MONITORAÊ</w:t>
          </w:r>
          <w:r w:rsidR="00BB0EE9">
            <w:t xml:space="preserve">, </w:t>
          </w:r>
          <w:r w:rsidR="00764DC2">
            <w:fldChar w:fldCharType="begin"/>
          </w:r>
          <w:r w:rsidR="00764DC2">
            <w:instrText xml:space="preserve"> DATE \@ "yyyy" </w:instrText>
          </w:r>
          <w:r w:rsidR="00764DC2">
            <w:fldChar w:fldCharType="separate"/>
          </w:r>
          <w:r w:rsidR="00FE60BE">
            <w:rPr>
              <w:noProof/>
            </w:rPr>
            <w:t>2020</w:t>
          </w:r>
          <w:r w:rsidR="00764DC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050195" w14:textId="77777777" w:rsidR="0014689A" w:rsidRDefault="00764DC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2FA6AA97" w14:textId="77777777" w:rsidR="0014689A" w:rsidRDefault="001468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124A3" w14:textId="77777777" w:rsidR="000359DC" w:rsidRDefault="000359DC">
      <w:pPr>
        <w:spacing w:line="240" w:lineRule="auto"/>
      </w:pPr>
      <w:r>
        <w:separator/>
      </w:r>
    </w:p>
  </w:footnote>
  <w:footnote w:type="continuationSeparator" w:id="0">
    <w:p w14:paraId="1CC04134" w14:textId="77777777" w:rsidR="000359DC" w:rsidRDefault="00035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ED99E" w14:textId="77777777" w:rsidR="0014689A" w:rsidRDefault="0014689A">
    <w:pPr>
      <w:rPr>
        <w:sz w:val="24"/>
        <w:szCs w:val="24"/>
      </w:rPr>
    </w:pPr>
  </w:p>
  <w:p w14:paraId="1BCF5E30" w14:textId="77777777" w:rsidR="0014689A" w:rsidRDefault="0014689A">
    <w:pPr>
      <w:pBdr>
        <w:top w:val="single" w:sz="6" w:space="1" w:color="auto"/>
      </w:pBdr>
      <w:rPr>
        <w:sz w:val="24"/>
        <w:szCs w:val="24"/>
      </w:rPr>
    </w:pPr>
  </w:p>
  <w:p w14:paraId="7D5D1E77" w14:textId="5ECDA20D" w:rsidR="00BB0EE9" w:rsidRDefault="00FC55B5" w:rsidP="00BB0EE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MONITORAÊ</w:t>
    </w:r>
  </w:p>
  <w:p w14:paraId="7866C2EC" w14:textId="77777777" w:rsidR="0014689A" w:rsidRDefault="0014689A">
    <w:pPr>
      <w:pBdr>
        <w:bottom w:val="single" w:sz="6" w:space="1" w:color="auto"/>
      </w:pBdr>
      <w:jc w:val="right"/>
      <w:rPr>
        <w:sz w:val="24"/>
        <w:szCs w:val="24"/>
      </w:rPr>
    </w:pPr>
  </w:p>
  <w:p w14:paraId="1950D624" w14:textId="77777777" w:rsidR="0014689A" w:rsidRDefault="001468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89A" w14:paraId="2C6E48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333ACE" w14:textId="23568402" w:rsidR="0014689A" w:rsidRDefault="00FC55B5">
          <w:pPr>
            <w:pStyle w:val="Cabealho"/>
            <w:tabs>
              <w:tab w:val="clear" w:pos="4320"/>
              <w:tab w:val="clear" w:pos="8640"/>
            </w:tabs>
          </w:pPr>
          <w:r>
            <w:t>MONOTORAÊ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63D850" w14:textId="26AF6292" w:rsidR="00FC55B5" w:rsidRDefault="00764DC2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BB0EE9">
            <w:t>ão:</w:t>
          </w:r>
          <w:r>
            <w:t xml:space="preserve">       </w:t>
          </w:r>
          <w:r w:rsidR="00BB0EE9">
            <w:t>1.</w:t>
          </w:r>
          <w:r w:rsidR="00FC55B5">
            <w:t>0</w:t>
          </w:r>
        </w:p>
      </w:tc>
    </w:tr>
    <w:tr w:rsidR="0014689A" w14:paraId="39D17E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F2AFCF" w14:textId="77777777" w:rsidR="0014689A" w:rsidRDefault="002164C3">
          <w:fldSimple w:instr=" TITLE  \* MERGEFORMAT ">
            <w:r w:rsidR="00AB254B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4F5DE3" w14:textId="15927AE4" w:rsidR="0014689A" w:rsidRDefault="00764DC2">
          <w:r>
            <w:t xml:space="preserve">  Data:  </w:t>
          </w:r>
          <w:r w:rsidR="00FC55B5">
            <w:t>28</w:t>
          </w:r>
          <w:r w:rsidR="00BB0EE9">
            <w:t>/</w:t>
          </w:r>
          <w:r w:rsidR="00FC55B5">
            <w:t>02</w:t>
          </w:r>
          <w:r>
            <w:t>/</w:t>
          </w:r>
          <w:r w:rsidR="00FC55B5">
            <w:t>2020</w:t>
          </w:r>
        </w:p>
      </w:tc>
    </w:tr>
    <w:tr w:rsidR="0014689A" w14:paraId="71E0164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DF3424" w14:textId="77777777" w:rsidR="0014689A" w:rsidRDefault="0014689A"/>
      </w:tc>
    </w:tr>
  </w:tbl>
  <w:p w14:paraId="3CC298E6" w14:textId="77777777" w:rsidR="0014689A" w:rsidRDefault="001468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95030C"/>
    <w:multiLevelType w:val="multilevel"/>
    <w:tmpl w:val="1CC2A1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B"/>
    <w:rsid w:val="000359DC"/>
    <w:rsid w:val="0014689A"/>
    <w:rsid w:val="002164C3"/>
    <w:rsid w:val="003204D4"/>
    <w:rsid w:val="0032459D"/>
    <w:rsid w:val="006A50B4"/>
    <w:rsid w:val="00764DC2"/>
    <w:rsid w:val="008905D2"/>
    <w:rsid w:val="00995963"/>
    <w:rsid w:val="00AB254B"/>
    <w:rsid w:val="00BB0EE9"/>
    <w:rsid w:val="00C9077B"/>
    <w:rsid w:val="00E21ADD"/>
    <w:rsid w:val="00FC55B5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9AC6D"/>
  <w15:chartTrackingRefBased/>
  <w15:docId w15:val="{F218CC94-CC6C-4867-8F1B-DF9ED750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CorpodetextoChar">
    <w:name w:val="Corpo de texto Char"/>
    <w:basedOn w:val="Fontepargpadro"/>
    <w:link w:val="Corpodetexto"/>
    <w:semiHidden/>
    <w:rsid w:val="008905D2"/>
    <w:rPr>
      <w:snapToGrid w:val="0"/>
      <w:lang w:val="en-US" w:eastAsia="en-US"/>
    </w:rPr>
  </w:style>
  <w:style w:type="table" w:styleId="Tabelacomgrade">
    <w:name w:val="Table Grid"/>
    <w:basedOn w:val="Tabelanormal"/>
    <w:uiPriority w:val="39"/>
    <w:rsid w:val="006A50B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Google%20Drive\Acre%20da%20FATEC\2&#176;%20semestre\EG%20I\Trabalho%20de%20documenta&#231;&#227;o\Exemplos\Rup_especificacao_de_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Rup_especificacao_de_requisitos</Template>
  <TotalTime>12</TotalTime>
  <Pages>6</Pages>
  <Words>960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francielly santos</dc:creator>
  <cp:keywords/>
  <dc:description/>
  <cp:lastModifiedBy>Adriano Vieira da Conceicao da Costa</cp:lastModifiedBy>
  <cp:revision>3</cp:revision>
  <dcterms:created xsi:type="dcterms:W3CDTF">2020-03-18T17:59:00Z</dcterms:created>
  <dcterms:modified xsi:type="dcterms:W3CDTF">2020-03-18T18:25:00Z</dcterms:modified>
</cp:coreProperties>
</file>